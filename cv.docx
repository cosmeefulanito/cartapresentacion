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E5B3E" w14:textId="77777777" w:rsidR="002511F7" w:rsidRDefault="002511F7" w:rsidP="000E1E17">
      <w:pPr>
        <w:pStyle w:val="Puesto"/>
        <w:rPr>
          <w:noProof/>
          <w:sz w:val="48"/>
        </w:rPr>
      </w:pPr>
    </w:p>
    <w:sdt>
      <w:sdtPr>
        <w:rPr>
          <w:noProof/>
          <w:color w:val="auto"/>
          <w:sz w:val="48"/>
        </w:rPr>
        <w:alias w:val="Autor"/>
        <w:tag w:val=""/>
        <w:id w:val="1246310863"/>
        <w:placeholder>
          <w:docPart w:val="96C9BCDC94554B90A0FFCFB4C91892A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F09EB7E" w14:textId="6B472413" w:rsidR="00947B38" w:rsidRPr="00545420" w:rsidRDefault="0065584C" w:rsidP="000E1E17">
          <w:pPr>
            <w:pStyle w:val="Puesto"/>
            <w:rPr>
              <w:noProof/>
              <w:color w:val="auto"/>
              <w:sz w:val="52"/>
            </w:rPr>
          </w:pPr>
          <w:r w:rsidRPr="00545420">
            <w:rPr>
              <w:noProof/>
              <w:color w:val="auto"/>
              <w:sz w:val="48"/>
              <w:lang w:val="es-CL"/>
            </w:rPr>
            <w:t>Andrés Antonio astorga Llancaleo</w:t>
          </w:r>
        </w:p>
      </w:sdtContent>
    </w:sdt>
    <w:tbl>
      <w:tblPr>
        <w:tblStyle w:val="Tabladecurrculumvta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046D05" w14:paraId="35B4C696" w14:textId="77777777" w:rsidTr="00947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A9C2E17" w14:textId="77777777" w:rsidR="00947B38" w:rsidRDefault="00947B38">
            <w:pPr>
              <w:rPr>
                <w:noProof/>
              </w:rPr>
            </w:pPr>
          </w:p>
        </w:tc>
        <w:tc>
          <w:tcPr>
            <w:tcW w:w="4087" w:type="pct"/>
          </w:tcPr>
          <w:p w14:paraId="04A12929" w14:textId="77777777" w:rsidR="00947B38" w:rsidRDefault="00947B38">
            <w:pPr>
              <w:rPr>
                <w:noProof/>
              </w:rPr>
            </w:pPr>
          </w:p>
        </w:tc>
      </w:tr>
      <w:tr w:rsidR="00046D05" w14:paraId="76E7DB32" w14:textId="77777777" w:rsidTr="00947B38">
        <w:tc>
          <w:tcPr>
            <w:tcW w:w="913" w:type="pct"/>
          </w:tcPr>
          <w:p w14:paraId="73334746" w14:textId="233FE457" w:rsidR="00947B38" w:rsidRPr="0090395B" w:rsidRDefault="00947B38">
            <w:pPr>
              <w:rPr>
                <w:noProof/>
                <w:sz w:val="22"/>
              </w:rPr>
            </w:pPr>
          </w:p>
        </w:tc>
        <w:tc>
          <w:tcPr>
            <w:tcW w:w="4087" w:type="pct"/>
          </w:tcPr>
          <w:p w14:paraId="5AB9CABA" w14:textId="77777777" w:rsidR="00781553" w:rsidRPr="0090395B" w:rsidRDefault="00781553" w:rsidP="00FA6144">
            <w:pPr>
              <w:pStyle w:val="Informacindecontacto"/>
              <w:rPr>
                <w:noProof/>
                <w:sz w:val="22"/>
              </w:rPr>
            </w:pPr>
          </w:p>
          <w:p w14:paraId="502569D0" w14:textId="77777777" w:rsidR="00781553" w:rsidRPr="0090395B" w:rsidRDefault="00781553" w:rsidP="00FA6144">
            <w:pPr>
              <w:pStyle w:val="Informacindecontacto"/>
              <w:rPr>
                <w:noProof/>
                <w:sz w:val="22"/>
              </w:rPr>
            </w:pPr>
          </w:p>
          <w:p w14:paraId="11424005" w14:textId="07C71C85" w:rsidR="00D34F02" w:rsidRPr="0090395B" w:rsidRDefault="00D34F02" w:rsidP="00FA6144">
            <w:pPr>
              <w:pStyle w:val="Informacindecontacto"/>
              <w:rPr>
                <w:noProof/>
                <w:sz w:val="22"/>
              </w:rPr>
            </w:pPr>
            <w:r w:rsidRPr="0090395B">
              <w:rPr>
                <w:noProof/>
                <w:sz w:val="22"/>
              </w:rPr>
              <w:t xml:space="preserve">Rut: </w:t>
            </w:r>
            <w:r w:rsidR="0065584C" w:rsidRPr="0090395B">
              <w:rPr>
                <w:noProof/>
                <w:sz w:val="22"/>
              </w:rPr>
              <w:t>17.786.431-5</w:t>
            </w:r>
          </w:p>
          <w:p w14:paraId="359EAF66" w14:textId="4C7C9B76" w:rsidR="00D34F02" w:rsidRPr="0090395B" w:rsidRDefault="00D34F02" w:rsidP="00FA6144">
            <w:pPr>
              <w:pStyle w:val="Informacindecontacto"/>
              <w:rPr>
                <w:noProof/>
                <w:sz w:val="22"/>
              </w:rPr>
            </w:pPr>
            <w:r w:rsidRPr="0090395B">
              <w:rPr>
                <w:noProof/>
                <w:sz w:val="22"/>
              </w:rPr>
              <w:t xml:space="preserve">Fecha Nacimiento: </w:t>
            </w:r>
            <w:r w:rsidR="0065584C" w:rsidRPr="0090395B">
              <w:rPr>
                <w:noProof/>
                <w:sz w:val="22"/>
              </w:rPr>
              <w:t>18 septiembre 1991</w:t>
            </w:r>
          </w:p>
          <w:p w14:paraId="23BB9CA5" w14:textId="2FBC8087" w:rsidR="00D34F02" w:rsidRPr="0090395B" w:rsidRDefault="00A95E39" w:rsidP="00FA6144">
            <w:pPr>
              <w:pStyle w:val="Informacindecontacto"/>
              <w:rPr>
                <w:noProof/>
                <w:sz w:val="22"/>
              </w:rPr>
            </w:pPr>
            <w:r w:rsidRPr="0090395B">
              <w:rPr>
                <w:noProof/>
                <w:sz w:val="22"/>
              </w:rPr>
              <w:t xml:space="preserve">Edad: </w:t>
            </w:r>
            <w:r w:rsidR="0065584C" w:rsidRPr="0090395B">
              <w:rPr>
                <w:noProof/>
                <w:sz w:val="22"/>
              </w:rPr>
              <w:t>25</w:t>
            </w:r>
            <w:r w:rsidR="00D34F02" w:rsidRPr="0090395B">
              <w:rPr>
                <w:noProof/>
                <w:sz w:val="22"/>
              </w:rPr>
              <w:t xml:space="preserve"> años</w:t>
            </w:r>
          </w:p>
          <w:p w14:paraId="6F752F72" w14:textId="77777777" w:rsidR="00D34F02" w:rsidRPr="0090395B" w:rsidRDefault="00D34F02" w:rsidP="00FA6144">
            <w:pPr>
              <w:pStyle w:val="Informacindecontacto"/>
              <w:rPr>
                <w:noProof/>
                <w:sz w:val="22"/>
              </w:rPr>
            </w:pPr>
            <w:r w:rsidRPr="0090395B">
              <w:rPr>
                <w:noProof/>
                <w:sz w:val="22"/>
              </w:rPr>
              <w:t>Nacionalidad: Chilena</w:t>
            </w:r>
          </w:p>
          <w:p w14:paraId="7DAA0985" w14:textId="338F1B50" w:rsidR="00D34F02" w:rsidRPr="0090395B" w:rsidRDefault="00F2119E" w:rsidP="00FA6144">
            <w:pPr>
              <w:pStyle w:val="Informacindecontacto"/>
              <w:rPr>
                <w:noProof/>
                <w:sz w:val="22"/>
              </w:rPr>
            </w:pPr>
            <w:r w:rsidRPr="0090395B">
              <w:rPr>
                <w:noProof/>
                <w:sz w:val="22"/>
              </w:rPr>
              <w:t>Direcció</w:t>
            </w:r>
            <w:r w:rsidR="00482D32" w:rsidRPr="0090395B">
              <w:rPr>
                <w:noProof/>
                <w:sz w:val="22"/>
              </w:rPr>
              <w:t xml:space="preserve">n: </w:t>
            </w:r>
            <w:r w:rsidR="0065584C" w:rsidRPr="0090395B">
              <w:rPr>
                <w:noProof/>
                <w:sz w:val="22"/>
              </w:rPr>
              <w:t>Caleta agua dulce #1022</w:t>
            </w:r>
            <w:r w:rsidR="00545420">
              <w:rPr>
                <w:noProof/>
                <w:sz w:val="22"/>
              </w:rPr>
              <w:t>, Puente Alto</w:t>
            </w:r>
            <w:r w:rsidR="001826F6" w:rsidRPr="0090395B">
              <w:rPr>
                <w:noProof/>
                <w:sz w:val="22"/>
              </w:rPr>
              <w:t xml:space="preserve"> – Santiago</w:t>
            </w:r>
          </w:p>
          <w:p w14:paraId="7F3C1CBD" w14:textId="3C16F811" w:rsidR="00FB00DF" w:rsidRPr="0090395B" w:rsidRDefault="00D34F02" w:rsidP="00FA6144">
            <w:pPr>
              <w:pStyle w:val="Informacindecontacto"/>
              <w:rPr>
                <w:noProof/>
                <w:sz w:val="22"/>
              </w:rPr>
            </w:pPr>
            <w:r w:rsidRPr="0090395B">
              <w:rPr>
                <w:noProof/>
                <w:sz w:val="22"/>
              </w:rPr>
              <w:t>Telefono: +</w:t>
            </w:r>
            <w:r w:rsidR="0065584C" w:rsidRPr="0090395B">
              <w:rPr>
                <w:sz w:val="22"/>
              </w:rPr>
              <w:t>569 75532461</w:t>
            </w:r>
          </w:p>
          <w:p w14:paraId="40276E61" w14:textId="63B0B3B6" w:rsidR="00D34F02" w:rsidRPr="0090395B" w:rsidRDefault="00E67B06" w:rsidP="00FA6144">
            <w:pPr>
              <w:pStyle w:val="Informacindecontacto"/>
              <w:rPr>
                <w:noProof/>
                <w:sz w:val="22"/>
              </w:rPr>
            </w:pPr>
            <w:r w:rsidRPr="0090395B">
              <w:rPr>
                <w:noProof/>
                <w:sz w:val="22"/>
              </w:rPr>
              <w:t xml:space="preserve">Mail: </w:t>
            </w:r>
            <w:r w:rsidR="0065584C" w:rsidRPr="0090395B">
              <w:rPr>
                <w:noProof/>
                <w:sz w:val="22"/>
              </w:rPr>
              <w:t>andres.astorga@mayor.cl</w:t>
            </w:r>
          </w:p>
          <w:p w14:paraId="10E33152" w14:textId="77777777" w:rsidR="009932AF" w:rsidRPr="0090395B" w:rsidRDefault="009932AF" w:rsidP="00D949DF">
            <w:pPr>
              <w:pStyle w:val="Informacindecontacto"/>
              <w:jc w:val="center"/>
              <w:rPr>
                <w:noProof/>
                <w:sz w:val="22"/>
              </w:rPr>
            </w:pPr>
          </w:p>
        </w:tc>
      </w:tr>
    </w:tbl>
    <w:p w14:paraId="37D10726" w14:textId="77777777" w:rsidR="00947B38" w:rsidRPr="006912F0" w:rsidRDefault="00040C4B">
      <w:pPr>
        <w:pStyle w:val="Encabezadodelaseccin"/>
        <w:rPr>
          <w:b/>
          <w:noProof/>
          <w:color w:val="auto"/>
        </w:rPr>
      </w:pPr>
      <w:r w:rsidRPr="006912F0">
        <w:rPr>
          <w:b/>
          <w:noProof/>
          <w:color w:val="auto"/>
        </w:rPr>
        <w:t>PERFIL PROFESIONAL</w:t>
      </w:r>
    </w:p>
    <w:tbl>
      <w:tblPr>
        <w:tblStyle w:val="Tabladecurrculumvta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947B38" w14:paraId="1A6FED9C" w14:textId="77777777" w:rsidTr="00947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90C0B8D" w14:textId="77777777" w:rsidR="00947B38" w:rsidRDefault="00947B38">
            <w:pPr>
              <w:rPr>
                <w:noProof/>
              </w:rPr>
            </w:pPr>
          </w:p>
        </w:tc>
        <w:tc>
          <w:tcPr>
            <w:tcW w:w="4087" w:type="pct"/>
          </w:tcPr>
          <w:p w14:paraId="0E241CC2" w14:textId="77777777" w:rsidR="00947B38" w:rsidRDefault="00947B38">
            <w:pPr>
              <w:rPr>
                <w:noProof/>
              </w:rPr>
            </w:pPr>
          </w:p>
        </w:tc>
      </w:tr>
      <w:tr w:rsidR="00947B38" w14:paraId="6C35699A" w14:textId="77777777" w:rsidTr="00947B38">
        <w:tc>
          <w:tcPr>
            <w:tcW w:w="913" w:type="pct"/>
          </w:tcPr>
          <w:p w14:paraId="52FB36D0" w14:textId="77777777" w:rsidR="00947B38" w:rsidRPr="00545420" w:rsidRDefault="00947B38" w:rsidP="00545420">
            <w:pPr>
              <w:jc w:val="both"/>
              <w:rPr>
                <w:sz w:val="22"/>
              </w:rPr>
            </w:pPr>
          </w:p>
        </w:tc>
        <w:tc>
          <w:tcPr>
            <w:tcW w:w="4087" w:type="pct"/>
          </w:tcPr>
          <w:p w14:paraId="59126853" w14:textId="0F250922" w:rsidR="00545420" w:rsidRDefault="002D3DF4" w:rsidP="00545420">
            <w:pPr>
              <w:jc w:val="both"/>
              <w:rPr>
                <w:sz w:val="22"/>
              </w:rPr>
            </w:pPr>
            <w:r w:rsidRPr="00545420">
              <w:rPr>
                <w:sz w:val="22"/>
              </w:rPr>
              <w:t xml:space="preserve">Ingeniero en Computación </w:t>
            </w:r>
            <w:r w:rsidR="00781553" w:rsidRPr="00545420">
              <w:rPr>
                <w:sz w:val="22"/>
              </w:rPr>
              <w:t xml:space="preserve">e Informática </w:t>
            </w:r>
            <w:r w:rsidR="004F039E" w:rsidRPr="00545420">
              <w:rPr>
                <w:sz w:val="22"/>
              </w:rPr>
              <w:t>de la Universidad Mayor. Profesional</w:t>
            </w:r>
            <w:r w:rsidR="00545420">
              <w:rPr>
                <w:sz w:val="22"/>
              </w:rPr>
              <w:t xml:space="preserve"> sin experiencia laboral (s</w:t>
            </w:r>
            <w:r w:rsidR="00793F93">
              <w:rPr>
                <w:sz w:val="22"/>
              </w:rPr>
              <w:t>ólo practicas)</w:t>
            </w:r>
            <w:r w:rsidR="00545420">
              <w:rPr>
                <w:sz w:val="22"/>
              </w:rPr>
              <w:t>, en busca de nuevas oportunidades para trabajar en el área de las tecnologías de la información.</w:t>
            </w:r>
          </w:p>
          <w:p w14:paraId="60B9938A" w14:textId="1603900E" w:rsidR="00947B38" w:rsidRPr="00545420" w:rsidRDefault="00545420" w:rsidP="00545420">
            <w:pPr>
              <w:jc w:val="both"/>
              <w:rPr>
                <w:sz w:val="22"/>
              </w:rPr>
            </w:pPr>
            <w:r w:rsidRPr="00545420">
              <w:rPr>
                <w:sz w:val="22"/>
              </w:rPr>
              <w:t>Responsable</w:t>
            </w:r>
            <w:r w:rsidR="004F039E" w:rsidRPr="00545420">
              <w:rPr>
                <w:sz w:val="22"/>
              </w:rPr>
              <w:t xml:space="preserve"> y con mucha motivación por</w:t>
            </w:r>
            <w:r w:rsidR="000E1E17" w:rsidRPr="00545420">
              <w:rPr>
                <w:sz w:val="22"/>
              </w:rPr>
              <w:t xml:space="preserve"> los </w:t>
            </w:r>
            <w:r w:rsidR="004F039E" w:rsidRPr="00545420">
              <w:rPr>
                <w:sz w:val="22"/>
              </w:rPr>
              <w:t xml:space="preserve">nuevos desafíos. Habilidades de </w:t>
            </w:r>
            <w:r w:rsidR="00793F93">
              <w:rPr>
                <w:sz w:val="22"/>
              </w:rPr>
              <w:t>relaciones personales y sociales.</w:t>
            </w:r>
          </w:p>
          <w:p w14:paraId="1604788D" w14:textId="40A54EF7" w:rsidR="006912F0" w:rsidRPr="00545420" w:rsidRDefault="00545420" w:rsidP="00545420">
            <w:pPr>
              <w:jc w:val="both"/>
              <w:rPr>
                <w:sz w:val="22"/>
              </w:rPr>
            </w:pPr>
            <w:r w:rsidRPr="00545420">
              <w:rPr>
                <w:sz w:val="22"/>
              </w:rPr>
              <w:t>Proactivo y con capacidad de investigación.</w:t>
            </w:r>
          </w:p>
          <w:p w14:paraId="0A72ABCC" w14:textId="5AC0E356" w:rsidR="00B26EC7" w:rsidRPr="00545420" w:rsidRDefault="00B26EC7" w:rsidP="00545420">
            <w:pPr>
              <w:jc w:val="both"/>
              <w:rPr>
                <w:sz w:val="22"/>
              </w:rPr>
            </w:pPr>
          </w:p>
        </w:tc>
      </w:tr>
    </w:tbl>
    <w:p w14:paraId="58213780" w14:textId="77777777" w:rsidR="00D34F02" w:rsidRPr="006912F0" w:rsidRDefault="00D34F02" w:rsidP="00D34F02">
      <w:pPr>
        <w:pStyle w:val="Encabezadodelaseccin"/>
        <w:rPr>
          <w:b/>
          <w:noProof/>
          <w:color w:val="auto"/>
        </w:rPr>
      </w:pPr>
      <w:r w:rsidRPr="006912F0">
        <w:rPr>
          <w:b/>
          <w:noProof/>
          <w:color w:val="auto"/>
        </w:rPr>
        <w:t>Metas profesionales</w:t>
      </w:r>
    </w:p>
    <w:tbl>
      <w:tblPr>
        <w:tblStyle w:val="Tabladecurrculumvta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D34F02" w14:paraId="0B828EC7" w14:textId="77777777" w:rsidTr="003A1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D5AFB66" w14:textId="77777777" w:rsidR="00D34F02" w:rsidRDefault="00D34F02" w:rsidP="003A117E">
            <w:pPr>
              <w:rPr>
                <w:noProof/>
              </w:rPr>
            </w:pPr>
          </w:p>
        </w:tc>
        <w:tc>
          <w:tcPr>
            <w:tcW w:w="4087" w:type="pct"/>
          </w:tcPr>
          <w:p w14:paraId="766B3FFC" w14:textId="77777777" w:rsidR="00D34F02" w:rsidRDefault="00D34F02" w:rsidP="003A117E">
            <w:pPr>
              <w:rPr>
                <w:noProof/>
              </w:rPr>
            </w:pPr>
          </w:p>
        </w:tc>
      </w:tr>
      <w:tr w:rsidR="00D34F02" w14:paraId="15128A11" w14:textId="77777777" w:rsidTr="003A117E">
        <w:tc>
          <w:tcPr>
            <w:tcW w:w="913" w:type="pct"/>
          </w:tcPr>
          <w:p w14:paraId="2AAC0EE2" w14:textId="77777777" w:rsidR="00D34F02" w:rsidRDefault="00D34F02" w:rsidP="003A117E">
            <w:pPr>
              <w:rPr>
                <w:noProof/>
              </w:rPr>
            </w:pPr>
          </w:p>
        </w:tc>
        <w:tc>
          <w:tcPr>
            <w:tcW w:w="4087" w:type="pct"/>
          </w:tcPr>
          <w:p w14:paraId="6122A65B" w14:textId="3F6A2880" w:rsidR="00AF7E53" w:rsidRDefault="00862EA0" w:rsidP="00164C45">
            <w:pPr>
              <w:pStyle w:val="Prrafodelista"/>
              <w:numPr>
                <w:ilvl w:val="0"/>
                <w:numId w:val="7"/>
              </w:numPr>
              <w:jc w:val="both"/>
              <w:rPr>
                <w:noProof/>
                <w:sz w:val="22"/>
              </w:rPr>
            </w:pPr>
            <w:r w:rsidRPr="00477C55">
              <w:rPr>
                <w:noProof/>
                <w:sz w:val="22"/>
              </w:rPr>
              <w:t>Adquirir experiencia trabajando en distintas etapas de proyectos como analisis, diseño, desarrollo, etc.</w:t>
            </w:r>
          </w:p>
          <w:p w14:paraId="37051FD7" w14:textId="413AF6F9" w:rsidR="00BD3B33" w:rsidRPr="00477C55" w:rsidRDefault="000774D3" w:rsidP="00770D03">
            <w:pPr>
              <w:pStyle w:val="Prrafodelista"/>
              <w:numPr>
                <w:ilvl w:val="0"/>
                <w:numId w:val="7"/>
              </w:numPr>
              <w:jc w:val="both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Aprender el trabajo </w:t>
            </w:r>
            <w:r w:rsidR="004F039E" w:rsidRPr="00477C55">
              <w:rPr>
                <w:noProof/>
                <w:sz w:val="22"/>
              </w:rPr>
              <w:t xml:space="preserve">con equipos </w:t>
            </w:r>
            <w:r w:rsidR="004F039E" w:rsidRPr="00477C55">
              <w:rPr>
                <w:rStyle w:val="tgc"/>
                <w:bCs/>
                <w:sz w:val="22"/>
              </w:rPr>
              <w:t>multidisciplinario</w:t>
            </w:r>
            <w:r w:rsidR="000E1E17" w:rsidRPr="00477C55">
              <w:rPr>
                <w:rStyle w:val="tgc"/>
                <w:bCs/>
                <w:sz w:val="22"/>
              </w:rPr>
              <w:t>s</w:t>
            </w:r>
            <w:r w:rsidR="004F039E" w:rsidRPr="00477C55">
              <w:rPr>
                <w:noProof/>
                <w:sz w:val="22"/>
              </w:rPr>
              <w:t>.</w:t>
            </w:r>
          </w:p>
          <w:p w14:paraId="40DBB2A7" w14:textId="6406CE23" w:rsidR="00862EA0" w:rsidRPr="00477C55" w:rsidRDefault="000E1E17" w:rsidP="00862EA0">
            <w:pPr>
              <w:pStyle w:val="Prrafodelista"/>
              <w:numPr>
                <w:ilvl w:val="0"/>
                <w:numId w:val="7"/>
              </w:numPr>
              <w:jc w:val="both"/>
              <w:rPr>
                <w:noProof/>
                <w:sz w:val="22"/>
              </w:rPr>
            </w:pPr>
            <w:r w:rsidRPr="00477C55">
              <w:rPr>
                <w:noProof/>
                <w:sz w:val="22"/>
              </w:rPr>
              <w:t>Gestion de proyectos.</w:t>
            </w:r>
          </w:p>
          <w:p w14:paraId="0C32D023" w14:textId="77777777" w:rsidR="004F039E" w:rsidRPr="00793F93" w:rsidRDefault="004F039E" w:rsidP="004F039E">
            <w:pPr>
              <w:pStyle w:val="Prrafodelista"/>
              <w:numPr>
                <w:ilvl w:val="0"/>
                <w:numId w:val="7"/>
              </w:numPr>
              <w:jc w:val="both"/>
              <w:rPr>
                <w:noProof/>
              </w:rPr>
            </w:pPr>
            <w:r w:rsidRPr="00477C55">
              <w:rPr>
                <w:noProof/>
                <w:sz w:val="22"/>
              </w:rPr>
              <w:t xml:space="preserve">Desarrollar carrera </w:t>
            </w:r>
            <w:r w:rsidRPr="00477C55">
              <w:rPr>
                <w:sz w:val="22"/>
              </w:rPr>
              <w:t>bilingüe (inglés)</w:t>
            </w:r>
            <w:r w:rsidR="000E1E17" w:rsidRPr="00477C55">
              <w:rPr>
                <w:sz w:val="22"/>
              </w:rPr>
              <w:t>.</w:t>
            </w:r>
          </w:p>
          <w:p w14:paraId="0954CB93" w14:textId="5DDEF89D" w:rsidR="00B26EC7" w:rsidRDefault="00B26EC7" w:rsidP="009A0D27">
            <w:pPr>
              <w:ind w:left="360"/>
              <w:jc w:val="both"/>
              <w:rPr>
                <w:noProof/>
              </w:rPr>
            </w:pPr>
          </w:p>
        </w:tc>
      </w:tr>
    </w:tbl>
    <w:p w14:paraId="0347627B" w14:textId="522D6905" w:rsidR="001E672D" w:rsidRPr="006912F0" w:rsidRDefault="001E672D" w:rsidP="001E672D">
      <w:pPr>
        <w:pStyle w:val="Encabezadodelaseccin"/>
        <w:rPr>
          <w:b/>
          <w:noProof/>
          <w:color w:val="auto"/>
        </w:rPr>
      </w:pPr>
      <w:r w:rsidRPr="006912F0">
        <w:rPr>
          <w:b/>
          <w:noProof/>
          <w:color w:val="auto"/>
        </w:rPr>
        <w:t>intereses</w:t>
      </w:r>
    </w:p>
    <w:tbl>
      <w:tblPr>
        <w:tblStyle w:val="Tabladecurrculumvta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1E672D" w14:paraId="1FC92519" w14:textId="77777777" w:rsidTr="003A1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499B3EA" w14:textId="77777777" w:rsidR="001E672D" w:rsidRDefault="001E672D" w:rsidP="003A117E">
            <w:pPr>
              <w:rPr>
                <w:noProof/>
              </w:rPr>
            </w:pPr>
          </w:p>
        </w:tc>
        <w:tc>
          <w:tcPr>
            <w:tcW w:w="4087" w:type="pct"/>
          </w:tcPr>
          <w:p w14:paraId="779810CB" w14:textId="77777777" w:rsidR="001E672D" w:rsidRDefault="001E672D" w:rsidP="003A117E">
            <w:pPr>
              <w:rPr>
                <w:noProof/>
              </w:rPr>
            </w:pPr>
          </w:p>
        </w:tc>
      </w:tr>
      <w:tr w:rsidR="001E672D" w14:paraId="67DB8549" w14:textId="77777777" w:rsidTr="003A117E">
        <w:tc>
          <w:tcPr>
            <w:tcW w:w="913" w:type="pct"/>
          </w:tcPr>
          <w:p w14:paraId="02A0F28C" w14:textId="77777777" w:rsidR="001E672D" w:rsidRPr="00477C55" w:rsidRDefault="001E672D" w:rsidP="00545420">
            <w:pPr>
              <w:jc w:val="both"/>
              <w:rPr>
                <w:noProof/>
                <w:sz w:val="22"/>
              </w:rPr>
            </w:pPr>
          </w:p>
        </w:tc>
        <w:tc>
          <w:tcPr>
            <w:tcW w:w="4087" w:type="pct"/>
          </w:tcPr>
          <w:p w14:paraId="28DDA605" w14:textId="10E2CEA8" w:rsidR="006912F0" w:rsidRDefault="000E1E17" w:rsidP="00545420">
            <w:pPr>
              <w:jc w:val="both"/>
              <w:rPr>
                <w:noProof/>
                <w:sz w:val="22"/>
              </w:rPr>
            </w:pPr>
            <w:r w:rsidRPr="00477C55">
              <w:rPr>
                <w:noProof/>
                <w:sz w:val="22"/>
              </w:rPr>
              <w:t>Me interesa participar en proyectos de desarrollo tecnológico</w:t>
            </w:r>
            <w:r w:rsidR="00477C55" w:rsidRPr="00477C55">
              <w:rPr>
                <w:noProof/>
                <w:sz w:val="22"/>
              </w:rPr>
              <w:t xml:space="preserve"> o </w:t>
            </w:r>
            <w:r w:rsidRPr="00477C55">
              <w:rPr>
                <w:noProof/>
                <w:sz w:val="22"/>
              </w:rPr>
              <w:t>gesti</w:t>
            </w:r>
            <w:r w:rsidR="00477C55" w:rsidRPr="00477C55">
              <w:rPr>
                <w:noProof/>
                <w:sz w:val="22"/>
              </w:rPr>
              <w:t xml:space="preserve">ón de proyectos de distintas </w:t>
            </w:r>
            <w:r w:rsidR="009A0D27">
              <w:rPr>
                <w:noProof/>
                <w:sz w:val="22"/>
              </w:rPr>
              <w:t>industrias como</w:t>
            </w:r>
            <w:r w:rsidR="00477C55" w:rsidRPr="00477C55">
              <w:rPr>
                <w:noProof/>
                <w:sz w:val="22"/>
              </w:rPr>
              <w:t xml:space="preserve"> salud, bancaria, entretenimiento, entre otras.</w:t>
            </w:r>
          </w:p>
          <w:p w14:paraId="73859CC1" w14:textId="78F3DBF5" w:rsidR="009A0D27" w:rsidRPr="00477C55" w:rsidRDefault="009A0D27" w:rsidP="009A0D27">
            <w:pPr>
              <w:jc w:val="both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Emprendimiento y proyectos de innovación.</w:t>
            </w:r>
          </w:p>
        </w:tc>
      </w:tr>
    </w:tbl>
    <w:p w14:paraId="53B7598A" w14:textId="263E9668" w:rsidR="00947B38" w:rsidRPr="00545420" w:rsidRDefault="00545420" w:rsidP="004B2394">
      <w:pPr>
        <w:pStyle w:val="Encabezadodelaseccin"/>
        <w:rPr>
          <w:b/>
          <w:noProof/>
          <w:color w:val="auto"/>
        </w:rPr>
      </w:pPr>
      <w:r w:rsidRPr="00545420">
        <w:rPr>
          <w:b/>
          <w:noProof/>
          <w:color w:val="auto"/>
        </w:rPr>
        <w:lastRenderedPageBreak/>
        <w:t>Habilidades</w:t>
      </w:r>
      <w:r>
        <w:rPr>
          <w:b/>
          <w:noProof/>
          <w:color w:val="auto"/>
        </w:rPr>
        <w:t xml:space="preserve"> técnicas</w:t>
      </w:r>
    </w:p>
    <w:tbl>
      <w:tblPr>
        <w:tblStyle w:val="Tabladecurrculumvta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947B38" w14:paraId="598A2BD2" w14:textId="77777777" w:rsidTr="000E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30"/>
        </w:trPr>
        <w:tc>
          <w:tcPr>
            <w:tcW w:w="913" w:type="pct"/>
          </w:tcPr>
          <w:p w14:paraId="3BF2E643" w14:textId="0040A231" w:rsidR="00B26EC7" w:rsidRDefault="00B26EC7">
            <w:pPr>
              <w:rPr>
                <w:noProof/>
              </w:rPr>
            </w:pPr>
          </w:p>
        </w:tc>
        <w:tc>
          <w:tcPr>
            <w:tcW w:w="4087" w:type="pct"/>
          </w:tcPr>
          <w:p w14:paraId="70787E17" w14:textId="77777777" w:rsidR="00B26EC7" w:rsidRDefault="00B26EC7">
            <w:pPr>
              <w:rPr>
                <w:noProof/>
              </w:rPr>
            </w:pPr>
          </w:p>
        </w:tc>
      </w:tr>
      <w:sdt>
        <w:sdtPr>
          <w:rPr>
            <w:noProof/>
            <w:color w:val="000000" w:themeColor="text1"/>
            <w:sz w:val="22"/>
          </w:rPr>
          <w:id w:val="776133594"/>
          <w15:repeatingSection/>
        </w:sdtPr>
        <w:sdtEndPr/>
        <w:sdtContent>
          <w:sdt>
            <w:sdtPr>
              <w:rPr>
                <w:noProof/>
                <w:color w:val="000000" w:themeColor="text1"/>
                <w:sz w:val="22"/>
              </w:rPr>
              <w:id w:val="-1724969168"/>
              <w15:repeatingSectionItem/>
            </w:sdtPr>
            <w:sdtEndPr>
              <w:rPr>
                <w:color w:val="595959" w:themeColor="text1" w:themeTint="A6"/>
              </w:rPr>
            </w:sdtEndPr>
            <w:sdtContent>
              <w:tr w:rsidR="002D3DF4" w14:paraId="2C75B756" w14:textId="77777777" w:rsidTr="001826F6">
                <w:tc>
                  <w:tcPr>
                    <w:tcW w:w="913" w:type="pct"/>
                  </w:tcPr>
                  <w:p w14:paraId="31499CBA" w14:textId="0040A231" w:rsidR="002D3DF4" w:rsidRPr="002511F7" w:rsidRDefault="002D3DF4" w:rsidP="00F410B9">
                    <w:pPr>
                      <w:rPr>
                        <w:noProof/>
                        <w:sz w:val="22"/>
                      </w:rPr>
                    </w:pPr>
                  </w:p>
                </w:tc>
                <w:tc>
                  <w:tcPr>
                    <w:tcW w:w="4087" w:type="pct"/>
                  </w:tcPr>
                  <w:p w14:paraId="700E49C2" w14:textId="20824E5E" w:rsidR="002D3DF4" w:rsidRPr="002511F7" w:rsidRDefault="00781553" w:rsidP="00F410B9">
                    <w:pPr>
                      <w:pStyle w:val="Subseccin"/>
                      <w:rPr>
                        <w:b/>
                        <w:noProof/>
                        <w:sz w:val="22"/>
                      </w:rPr>
                    </w:pPr>
                    <w:r w:rsidRPr="002511F7">
                      <w:rPr>
                        <w:b/>
                        <w:noProof/>
                        <w:sz w:val="22"/>
                      </w:rPr>
                      <w:t>Tecnologías</w:t>
                    </w:r>
                  </w:p>
                  <w:p w14:paraId="3341C968" w14:textId="5B8261D6" w:rsidR="00781553" w:rsidRPr="002511F7" w:rsidRDefault="00781553" w:rsidP="00F410B9">
                    <w:pPr>
                      <w:pStyle w:val="Listaconvietas"/>
                      <w:rPr>
                        <w:noProof/>
                        <w:sz w:val="22"/>
                      </w:rPr>
                    </w:pPr>
                    <w:r w:rsidRPr="002511F7">
                      <w:rPr>
                        <w:noProof/>
                        <w:sz w:val="22"/>
                      </w:rPr>
                      <w:t>HTML5</w:t>
                    </w:r>
                    <w:r w:rsidR="00477C55" w:rsidRPr="002511F7">
                      <w:rPr>
                        <w:noProof/>
                        <w:sz w:val="22"/>
                      </w:rPr>
                      <w:t>.</w:t>
                    </w:r>
                  </w:p>
                  <w:p w14:paraId="711CA30B" w14:textId="257FDD66" w:rsidR="00477C55" w:rsidRPr="002511F7" w:rsidRDefault="00781553" w:rsidP="00781553">
                    <w:pPr>
                      <w:pStyle w:val="Listaconvietas"/>
                      <w:rPr>
                        <w:noProof/>
                        <w:sz w:val="22"/>
                      </w:rPr>
                    </w:pPr>
                    <w:r w:rsidRPr="002511F7">
                      <w:rPr>
                        <w:noProof/>
                        <w:sz w:val="22"/>
                      </w:rPr>
                      <w:t>CSS – Bootstrap</w:t>
                    </w:r>
                    <w:r w:rsidR="00477C55" w:rsidRPr="002511F7">
                      <w:rPr>
                        <w:noProof/>
                        <w:sz w:val="22"/>
                      </w:rPr>
                      <w:t>.</w:t>
                    </w:r>
                  </w:p>
                  <w:p w14:paraId="1C393371" w14:textId="085DFBC0" w:rsidR="00477C55" w:rsidRPr="002511F7" w:rsidRDefault="00477C55" w:rsidP="00477C55">
                    <w:pPr>
                      <w:pStyle w:val="Listaconvietas"/>
                      <w:rPr>
                        <w:noProof/>
                        <w:sz w:val="22"/>
                      </w:rPr>
                    </w:pPr>
                    <w:r w:rsidRPr="002511F7">
                      <w:rPr>
                        <w:noProof/>
                        <w:sz w:val="22"/>
                      </w:rPr>
                      <w:t>PHP – Laravel.</w:t>
                    </w:r>
                  </w:p>
                  <w:p w14:paraId="2D135014" w14:textId="77777777" w:rsidR="00477C55" w:rsidRPr="002511F7" w:rsidRDefault="00477C55" w:rsidP="00781553">
                    <w:pPr>
                      <w:pStyle w:val="Listaconvietas"/>
                      <w:rPr>
                        <w:noProof/>
                        <w:sz w:val="22"/>
                      </w:rPr>
                    </w:pPr>
                    <w:r w:rsidRPr="002511F7">
                      <w:rPr>
                        <w:noProof/>
                        <w:sz w:val="22"/>
                      </w:rPr>
                      <w:t>SQL server: SSAS, SSRS.</w:t>
                    </w:r>
                  </w:p>
                  <w:p w14:paraId="20090512" w14:textId="77777777" w:rsidR="00477C55" w:rsidRPr="002511F7" w:rsidRDefault="00477C55" w:rsidP="00781553">
                    <w:pPr>
                      <w:pStyle w:val="Listaconvietas"/>
                      <w:rPr>
                        <w:noProof/>
                        <w:sz w:val="22"/>
                      </w:rPr>
                    </w:pPr>
                    <w:r w:rsidRPr="002511F7">
                      <w:rPr>
                        <w:noProof/>
                        <w:sz w:val="22"/>
                      </w:rPr>
                      <w:t>Balsamiq Mockups.</w:t>
                    </w:r>
                  </w:p>
                  <w:p w14:paraId="44589D12" w14:textId="77777777" w:rsidR="00477C55" w:rsidRPr="002511F7" w:rsidRDefault="00477C55" w:rsidP="00781553">
                    <w:pPr>
                      <w:pStyle w:val="Listaconvietas"/>
                      <w:rPr>
                        <w:noProof/>
                        <w:sz w:val="22"/>
                      </w:rPr>
                    </w:pPr>
                    <w:r w:rsidRPr="002511F7">
                      <w:rPr>
                        <w:noProof/>
                        <w:sz w:val="22"/>
                      </w:rPr>
                      <w:t>Enterprise Architect</w:t>
                    </w:r>
                  </w:p>
                  <w:p w14:paraId="79B75CDE" w14:textId="77777777" w:rsidR="00477C55" w:rsidRPr="002511F7" w:rsidRDefault="00477C55" w:rsidP="00781553">
                    <w:pPr>
                      <w:pStyle w:val="Listaconvietas"/>
                      <w:rPr>
                        <w:noProof/>
                        <w:sz w:val="22"/>
                      </w:rPr>
                    </w:pPr>
                    <w:r w:rsidRPr="002511F7">
                      <w:rPr>
                        <w:noProof/>
                        <w:sz w:val="22"/>
                      </w:rPr>
                      <w:t>Bizagi.</w:t>
                    </w:r>
                  </w:p>
                  <w:p w14:paraId="6E281F3B" w14:textId="77777777" w:rsidR="00477C55" w:rsidRPr="002511F7" w:rsidRDefault="00477C55" w:rsidP="00781553">
                    <w:pPr>
                      <w:pStyle w:val="Listaconvietas"/>
                      <w:rPr>
                        <w:noProof/>
                        <w:sz w:val="22"/>
                      </w:rPr>
                    </w:pPr>
                    <w:r w:rsidRPr="002511F7">
                      <w:rPr>
                        <w:noProof/>
                        <w:sz w:val="22"/>
                      </w:rPr>
                      <w:t>Sublime Text.</w:t>
                    </w:r>
                  </w:p>
                  <w:p w14:paraId="48549D15" w14:textId="77777777" w:rsidR="00A023F3" w:rsidRDefault="00477C55" w:rsidP="00781553">
                    <w:pPr>
                      <w:pStyle w:val="Listaconvietas"/>
                      <w:rPr>
                        <w:noProof/>
                        <w:sz w:val="22"/>
                      </w:rPr>
                    </w:pPr>
                    <w:r w:rsidRPr="002511F7">
                      <w:rPr>
                        <w:noProof/>
                        <w:sz w:val="22"/>
                      </w:rPr>
                      <w:t>MySQL.</w:t>
                    </w:r>
                  </w:p>
                  <w:p w14:paraId="1C517CF4" w14:textId="08F259C2" w:rsidR="00A023F3" w:rsidRDefault="00A023F3" w:rsidP="00781553">
                    <w:pPr>
                      <w:pStyle w:val="Listaconvietas"/>
                      <w:rPr>
                        <w:noProof/>
                        <w:sz w:val="22"/>
                      </w:rPr>
                    </w:pPr>
                    <w:r>
                      <w:rPr>
                        <w:noProof/>
                        <w:sz w:val="22"/>
                      </w:rPr>
                      <w:t>Adobe Photoshop</w:t>
                    </w:r>
                  </w:p>
                  <w:p w14:paraId="1F58CB23" w14:textId="7C23C0D6" w:rsidR="002D3DF4" w:rsidRPr="002511F7" w:rsidRDefault="00A023F3" w:rsidP="00781553">
                    <w:pPr>
                      <w:pStyle w:val="Listaconvietas"/>
                      <w:rPr>
                        <w:noProof/>
                        <w:sz w:val="22"/>
                      </w:rPr>
                    </w:pPr>
                    <w:r>
                      <w:rPr>
                        <w:noProof/>
                        <w:sz w:val="22"/>
                      </w:rPr>
                      <w:t>Adobe Ilustrator</w:t>
                    </w:r>
                  </w:p>
                </w:tc>
              </w:tr>
            </w:sdtContent>
          </w:sdt>
          <w:sdt>
            <w:sdtPr>
              <w:rPr>
                <w:noProof/>
                <w:color w:val="000000" w:themeColor="text1"/>
                <w:sz w:val="22"/>
              </w:rPr>
              <w:id w:val="677236537"/>
              <w15:repeatingSectionItem/>
            </w:sdtPr>
            <w:sdtEndPr/>
            <w:sdtContent>
              <w:tr w:rsidR="002D3DF4" w14:paraId="256AE69C" w14:textId="77777777" w:rsidTr="001826F6">
                <w:trPr>
                  <w:trHeight w:val="426"/>
                </w:trPr>
                <w:tc>
                  <w:tcPr>
                    <w:tcW w:w="913" w:type="pct"/>
                  </w:tcPr>
                  <w:p w14:paraId="3B072BDE" w14:textId="7D335595" w:rsidR="002D3DF4" w:rsidRPr="002511F7" w:rsidRDefault="002D3DF4" w:rsidP="00F410B9">
                    <w:pPr>
                      <w:rPr>
                        <w:noProof/>
                        <w:sz w:val="22"/>
                      </w:rPr>
                    </w:pPr>
                  </w:p>
                  <w:p w14:paraId="1D2AC462" w14:textId="77777777" w:rsidR="002D3DF4" w:rsidRPr="002511F7" w:rsidRDefault="002D3DF4" w:rsidP="00F410B9">
                    <w:pPr>
                      <w:rPr>
                        <w:noProof/>
                        <w:sz w:val="22"/>
                      </w:rPr>
                    </w:pPr>
                  </w:p>
                </w:tc>
                <w:tc>
                  <w:tcPr>
                    <w:tcW w:w="4087" w:type="pct"/>
                  </w:tcPr>
                  <w:p w14:paraId="0CBCAA30" w14:textId="77777777" w:rsidR="002D3DF4" w:rsidRPr="002511F7" w:rsidRDefault="002D3DF4" w:rsidP="00F410B9">
                    <w:pPr>
                      <w:pStyle w:val="Subseccin"/>
                      <w:rPr>
                        <w:b/>
                        <w:noProof/>
                        <w:sz w:val="22"/>
                      </w:rPr>
                    </w:pPr>
                    <w:r w:rsidRPr="002511F7">
                      <w:rPr>
                        <w:b/>
                        <w:noProof/>
                        <w:sz w:val="22"/>
                      </w:rPr>
                      <w:t>Otros</w:t>
                    </w:r>
                  </w:p>
                  <w:p w14:paraId="2C0D7096" w14:textId="4F9011D8" w:rsidR="00F2119E" w:rsidRPr="002511F7" w:rsidRDefault="002D3DF4" w:rsidP="00D1785B">
                    <w:pPr>
                      <w:pStyle w:val="Listaconvietas"/>
                      <w:jc w:val="both"/>
                      <w:rPr>
                        <w:noProof/>
                        <w:sz w:val="22"/>
                      </w:rPr>
                    </w:pPr>
                    <w:r w:rsidRPr="002511F7">
                      <w:rPr>
                        <w:noProof/>
                        <w:sz w:val="22"/>
                      </w:rPr>
                      <w:t>Conocimiento inglés intermedio.</w:t>
                    </w:r>
                  </w:p>
                  <w:p w14:paraId="37A41364" w14:textId="77777777" w:rsidR="00A232B3" w:rsidRPr="002511F7" w:rsidRDefault="00A232B3" w:rsidP="00A232B3">
                    <w:pPr>
                      <w:pStyle w:val="Listaconvietas"/>
                      <w:numPr>
                        <w:ilvl w:val="0"/>
                        <w:numId w:val="0"/>
                      </w:numPr>
                      <w:ind w:left="101"/>
                      <w:jc w:val="both"/>
                      <w:rPr>
                        <w:noProof/>
                        <w:sz w:val="22"/>
                      </w:rPr>
                    </w:pPr>
                  </w:p>
                  <w:p w14:paraId="1AA4FD71" w14:textId="77777777" w:rsidR="00D1785B" w:rsidRPr="002511F7" w:rsidRDefault="00D1785B" w:rsidP="00D1785B">
                    <w:pPr>
                      <w:pStyle w:val="Subseccin"/>
                      <w:rPr>
                        <w:b/>
                        <w:noProof/>
                        <w:sz w:val="22"/>
                      </w:rPr>
                    </w:pPr>
                    <w:r w:rsidRPr="002511F7">
                      <w:rPr>
                        <w:b/>
                        <w:noProof/>
                        <w:sz w:val="22"/>
                      </w:rPr>
                      <w:t>Repositorios:</w:t>
                    </w:r>
                  </w:p>
                  <w:p w14:paraId="469B8E73" w14:textId="23A2B47A" w:rsidR="00D1785B" w:rsidRPr="002511F7" w:rsidRDefault="00D1785B" w:rsidP="00D1785B">
                    <w:pPr>
                      <w:pStyle w:val="Subseccin"/>
                      <w:rPr>
                        <w:sz w:val="22"/>
                        <w:lang w:val="en-US"/>
                      </w:rPr>
                    </w:pPr>
                    <w:proofErr w:type="spellStart"/>
                    <w:r w:rsidRPr="002511F7">
                      <w:rPr>
                        <w:b/>
                        <w:sz w:val="22"/>
                        <w:lang w:val="en-US"/>
                      </w:rPr>
                      <w:t>GitHub</w:t>
                    </w:r>
                    <w:proofErr w:type="spellEnd"/>
                    <w:r w:rsidRPr="002511F7">
                      <w:rPr>
                        <w:sz w:val="22"/>
                        <w:lang w:val="en-US"/>
                      </w:rPr>
                      <w:t xml:space="preserve">: </w:t>
                    </w:r>
                    <w:r w:rsidR="00781553" w:rsidRPr="002511F7">
                      <w:rPr>
                        <w:sz w:val="22"/>
                        <w:lang w:val="en-US"/>
                      </w:rPr>
                      <w:t>https://github.com/cosmeefulanito/</w:t>
                    </w:r>
                    <w:r w:rsidRPr="002511F7">
                      <w:rPr>
                        <w:sz w:val="22"/>
                        <w:lang w:val="en-US"/>
                      </w:rPr>
                      <w:t xml:space="preserve"> </w:t>
                    </w:r>
                  </w:p>
                  <w:p w14:paraId="58B4A6AB" w14:textId="25519102" w:rsidR="002D3DF4" w:rsidRPr="002511F7" w:rsidRDefault="002D3DF4" w:rsidP="00836BF7">
                    <w:pPr>
                      <w:pStyle w:val="Subseccin"/>
                      <w:rPr>
                        <w:sz w:val="22"/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p w14:paraId="4A1CC9C4" w14:textId="77777777" w:rsidR="00545420" w:rsidRDefault="00545420">
      <w:pPr>
        <w:pStyle w:val="Encabezadodelaseccin"/>
        <w:rPr>
          <w:b/>
          <w:noProof/>
          <w:color w:val="auto"/>
        </w:rPr>
      </w:pPr>
    </w:p>
    <w:p w14:paraId="111DA526" w14:textId="4378A4B4" w:rsidR="00947B38" w:rsidRPr="00C277DD" w:rsidRDefault="00F1637D" w:rsidP="00C277DD">
      <w:pPr>
        <w:pStyle w:val="Encabezadodelaseccin"/>
        <w:tabs>
          <w:tab w:val="center" w:pos="4248"/>
          <w:tab w:val="left" w:pos="6765"/>
        </w:tabs>
        <w:jc w:val="center"/>
        <w:rPr>
          <w:b/>
          <w:noProof/>
          <w:color w:val="auto"/>
          <w:sz w:val="40"/>
        </w:rPr>
      </w:pPr>
      <w:r w:rsidRPr="00C277DD">
        <w:rPr>
          <w:b/>
          <w:noProof/>
          <w:color w:val="auto"/>
          <w:sz w:val="40"/>
        </w:rPr>
        <w:t>Experiencia</w:t>
      </w:r>
    </w:p>
    <w:p w14:paraId="320F0C5B" w14:textId="77777777" w:rsidR="00C277DD" w:rsidRPr="00C277DD" w:rsidRDefault="00C277DD" w:rsidP="00C277DD"/>
    <w:tbl>
      <w:tblPr>
        <w:tblStyle w:val="Tabladecurrculumvtae"/>
        <w:tblW w:w="5001" w:type="pct"/>
        <w:tblLook w:val="04A0" w:firstRow="1" w:lastRow="0" w:firstColumn="1" w:lastColumn="0" w:noHBand="0" w:noVBand="1"/>
        <w:tblDescription w:val="Experience"/>
      </w:tblPr>
      <w:tblGrid>
        <w:gridCol w:w="1659"/>
        <w:gridCol w:w="7415"/>
      </w:tblGrid>
      <w:tr w:rsidR="00947B38" w14:paraId="43AD9E74" w14:textId="77777777" w:rsidTr="00251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4" w:type="pct"/>
          </w:tcPr>
          <w:p w14:paraId="3955584E" w14:textId="77777777" w:rsidR="00947B38" w:rsidRDefault="00947B38">
            <w:pPr>
              <w:spacing w:line="240" w:lineRule="auto"/>
              <w:rPr>
                <w:noProof/>
              </w:rPr>
            </w:pPr>
          </w:p>
        </w:tc>
        <w:tc>
          <w:tcPr>
            <w:tcW w:w="4086" w:type="pct"/>
          </w:tcPr>
          <w:p w14:paraId="1A297657" w14:textId="77777777" w:rsidR="00947B38" w:rsidRDefault="00947B38">
            <w:pPr>
              <w:spacing w:line="240" w:lineRule="auto"/>
              <w:rPr>
                <w:noProof/>
              </w:rPr>
            </w:pPr>
          </w:p>
        </w:tc>
      </w:tr>
      <w:tr w:rsidR="001826F6" w:rsidRPr="002511F7" w14:paraId="208C7569" w14:textId="6AF7D9B6" w:rsidTr="002511F7">
        <w:trPr>
          <w:trHeight w:val="1599"/>
        </w:trPr>
        <w:tc>
          <w:tcPr>
            <w:tcW w:w="914" w:type="pct"/>
          </w:tcPr>
          <w:p w14:paraId="37F659C3" w14:textId="77777777" w:rsidR="007D7041" w:rsidRDefault="007D7041" w:rsidP="0090395B">
            <w:pPr>
              <w:rPr>
                <w:sz w:val="22"/>
              </w:rPr>
            </w:pPr>
          </w:p>
          <w:p w14:paraId="76A4A07A" w14:textId="48348A34" w:rsidR="001826F6" w:rsidRPr="002511F7" w:rsidRDefault="00477C55" w:rsidP="0090395B">
            <w:pPr>
              <w:rPr>
                <w:sz w:val="22"/>
              </w:rPr>
            </w:pPr>
            <w:r w:rsidRPr="002511F7">
              <w:rPr>
                <w:sz w:val="22"/>
              </w:rPr>
              <w:t>2016 – 2017</w:t>
            </w:r>
          </w:p>
        </w:tc>
        <w:tc>
          <w:tcPr>
            <w:tcW w:w="4086" w:type="pct"/>
          </w:tcPr>
          <w:p w14:paraId="1D6B6E43" w14:textId="77777777" w:rsidR="007D7041" w:rsidRDefault="007D7041" w:rsidP="001E6863">
            <w:pPr>
              <w:pStyle w:val="Subseccin"/>
              <w:rPr>
                <w:b/>
                <w:noProof/>
                <w:sz w:val="22"/>
              </w:rPr>
            </w:pPr>
          </w:p>
          <w:p w14:paraId="10A72D8A" w14:textId="77777777" w:rsidR="0090395B" w:rsidRPr="002511F7" w:rsidRDefault="00477C55" w:rsidP="001E6863">
            <w:pPr>
              <w:pStyle w:val="Subseccin"/>
              <w:rPr>
                <w:b/>
                <w:noProof/>
                <w:sz w:val="22"/>
              </w:rPr>
            </w:pPr>
            <w:r w:rsidRPr="002511F7">
              <w:rPr>
                <w:b/>
                <w:noProof/>
                <w:sz w:val="22"/>
              </w:rPr>
              <w:t>Proyecto aplicado de título</w:t>
            </w:r>
          </w:p>
          <w:p w14:paraId="5BC2A6DE" w14:textId="3D5107CC" w:rsidR="001826F6" w:rsidRDefault="00477C55" w:rsidP="008F1AB6">
            <w:pPr>
              <w:jc w:val="both"/>
              <w:rPr>
                <w:sz w:val="22"/>
              </w:rPr>
            </w:pPr>
            <w:r w:rsidRPr="002511F7">
              <w:rPr>
                <w:sz w:val="22"/>
              </w:rPr>
              <w:t>“Diseño de un prototipo web para la atención de pacientes en un centro nutricional”.</w:t>
            </w:r>
            <w:r w:rsidR="0090395B" w:rsidRPr="002511F7">
              <w:rPr>
                <w:sz w:val="22"/>
              </w:rPr>
              <w:t xml:space="preserve"> </w:t>
            </w:r>
            <w:r w:rsidR="001826F6" w:rsidRPr="002511F7">
              <w:rPr>
                <w:sz w:val="22"/>
              </w:rPr>
              <w:t xml:space="preserve">Desde </w:t>
            </w:r>
            <w:r w:rsidRPr="002511F7">
              <w:rPr>
                <w:sz w:val="22"/>
              </w:rPr>
              <w:t>Agosto del 2016</w:t>
            </w:r>
            <w:r w:rsidR="001826F6" w:rsidRPr="002511F7">
              <w:rPr>
                <w:sz w:val="22"/>
              </w:rPr>
              <w:t xml:space="preserve"> </w:t>
            </w:r>
            <w:r w:rsidRPr="002511F7">
              <w:rPr>
                <w:sz w:val="22"/>
              </w:rPr>
              <w:t xml:space="preserve">desarrollé mi proyecto de título en la empresa </w:t>
            </w:r>
            <w:proofErr w:type="spellStart"/>
            <w:r w:rsidRPr="008F1AB6">
              <w:rPr>
                <w:i/>
                <w:sz w:val="22"/>
              </w:rPr>
              <w:t>Station</w:t>
            </w:r>
            <w:proofErr w:type="spellEnd"/>
            <w:r w:rsidRPr="008F1AB6">
              <w:rPr>
                <w:i/>
                <w:sz w:val="22"/>
              </w:rPr>
              <w:t xml:space="preserve"> </w:t>
            </w:r>
            <w:proofErr w:type="spellStart"/>
            <w:r w:rsidRPr="008F1AB6">
              <w:rPr>
                <w:i/>
                <w:sz w:val="22"/>
              </w:rPr>
              <w:t>Domain</w:t>
            </w:r>
            <w:proofErr w:type="spellEnd"/>
            <w:r w:rsidRPr="002511F7">
              <w:rPr>
                <w:sz w:val="22"/>
              </w:rPr>
              <w:t xml:space="preserve"> abarcando las etapas de </w:t>
            </w:r>
            <w:r w:rsidR="001E6863" w:rsidRPr="002511F7">
              <w:rPr>
                <w:sz w:val="22"/>
              </w:rPr>
              <w:t>análisis</w:t>
            </w:r>
            <w:r w:rsidR="008F1AB6">
              <w:rPr>
                <w:sz w:val="22"/>
              </w:rPr>
              <w:t xml:space="preserve"> y diseño. Algunas de las tareas realizadas fueron: </w:t>
            </w:r>
            <w:r w:rsidR="007D7041">
              <w:rPr>
                <w:sz w:val="22"/>
              </w:rPr>
              <w:t xml:space="preserve">toma de requerimientos con la nutricionista, </w:t>
            </w:r>
            <w:r w:rsidR="008F1AB6">
              <w:rPr>
                <w:sz w:val="22"/>
              </w:rPr>
              <w:t>diseño de interfaces, diagramas UML, modelo de datos, flujo de procesos, plan de pruebas, entre otras.</w:t>
            </w:r>
          </w:p>
          <w:p w14:paraId="34943619" w14:textId="77777777" w:rsidR="007D7041" w:rsidRDefault="007D7041" w:rsidP="008F1AB6">
            <w:pPr>
              <w:jc w:val="both"/>
              <w:rPr>
                <w:sz w:val="22"/>
              </w:rPr>
            </w:pPr>
          </w:p>
          <w:p w14:paraId="41680032" w14:textId="37308A5C" w:rsidR="007D7041" w:rsidRPr="002511F7" w:rsidRDefault="007D7041" w:rsidP="008F1AB6">
            <w:pPr>
              <w:jc w:val="both"/>
              <w:rPr>
                <w:sz w:val="22"/>
              </w:rPr>
            </w:pPr>
            <w:bookmarkStart w:id="0" w:name="_GoBack"/>
            <w:bookmarkEnd w:id="0"/>
          </w:p>
        </w:tc>
      </w:tr>
      <w:tr w:rsidR="001826F6" w:rsidRPr="002511F7" w14:paraId="4FB663E1" w14:textId="77777777" w:rsidTr="002511F7">
        <w:tc>
          <w:tcPr>
            <w:tcW w:w="914" w:type="pct"/>
          </w:tcPr>
          <w:p w14:paraId="6DE86292" w14:textId="15081020" w:rsidR="001826F6" w:rsidRPr="002511F7" w:rsidRDefault="00477C55" w:rsidP="00FB00DF">
            <w:pPr>
              <w:pStyle w:val="Fecha"/>
              <w:rPr>
                <w:noProof/>
                <w:sz w:val="22"/>
              </w:rPr>
            </w:pPr>
            <w:r w:rsidRPr="002511F7">
              <w:rPr>
                <w:noProof/>
                <w:sz w:val="22"/>
              </w:rPr>
              <w:lastRenderedPageBreak/>
              <w:t>2016</w:t>
            </w:r>
          </w:p>
        </w:tc>
        <w:tc>
          <w:tcPr>
            <w:tcW w:w="4086" w:type="pct"/>
          </w:tcPr>
          <w:p w14:paraId="071A6451" w14:textId="572FC07E" w:rsidR="001826F6" w:rsidRPr="002511F7" w:rsidRDefault="00477C55" w:rsidP="00FB00DF">
            <w:pPr>
              <w:pStyle w:val="Subseccin"/>
              <w:rPr>
                <w:b/>
                <w:noProof/>
                <w:sz w:val="22"/>
              </w:rPr>
            </w:pPr>
            <w:r w:rsidRPr="002511F7">
              <w:rPr>
                <w:b/>
                <w:noProof/>
                <w:sz w:val="22"/>
              </w:rPr>
              <w:t>Práctica profesional</w:t>
            </w:r>
            <w:r w:rsidR="0090395B" w:rsidRPr="002511F7">
              <w:rPr>
                <w:b/>
                <w:noProof/>
                <w:sz w:val="22"/>
              </w:rPr>
              <w:t>, SBIF</w:t>
            </w:r>
          </w:p>
          <w:p w14:paraId="43E46DF0" w14:textId="4101A33B" w:rsidR="0090395B" w:rsidRPr="002511F7" w:rsidRDefault="00477C55" w:rsidP="0090395B">
            <w:pPr>
              <w:jc w:val="both"/>
              <w:rPr>
                <w:sz w:val="22"/>
              </w:rPr>
            </w:pPr>
            <w:r w:rsidRPr="002511F7">
              <w:rPr>
                <w:sz w:val="22"/>
              </w:rPr>
              <w:t>Se realizó práctica profesional en SBIF (</w:t>
            </w:r>
            <w:proofErr w:type="spellStart"/>
            <w:r w:rsidRPr="002511F7">
              <w:rPr>
                <w:sz w:val="22"/>
              </w:rPr>
              <w:t>Super</w:t>
            </w:r>
            <w:proofErr w:type="spellEnd"/>
            <w:r w:rsidRPr="002511F7">
              <w:rPr>
                <w:sz w:val="22"/>
              </w:rPr>
              <w:t xml:space="preserve"> Intendencia de Bancos e Instituciones Financieras)</w:t>
            </w:r>
            <w:r w:rsidR="0090395B" w:rsidRPr="002511F7">
              <w:rPr>
                <w:sz w:val="22"/>
              </w:rPr>
              <w:t xml:space="preserve"> en la Unidad Estadística Financiera teniendo tareas de análisis de calidad de datos y definiendo modelo de datos, dimensiones y métricas</w:t>
            </w:r>
            <w:r w:rsidR="008F1AB6">
              <w:rPr>
                <w:sz w:val="22"/>
              </w:rPr>
              <w:t xml:space="preserve"> a través de un cubo OLAP</w:t>
            </w:r>
            <w:r w:rsidR="0090395B" w:rsidRPr="002511F7">
              <w:rPr>
                <w:sz w:val="22"/>
              </w:rPr>
              <w:t xml:space="preserve"> para la construcción de reportes como un sistema de alerta en el sistema de deudores. Esto a través de la suite de SQL server: SSAS y SSRS</w:t>
            </w:r>
          </w:p>
          <w:p w14:paraId="1A8732D9" w14:textId="719D8AD8" w:rsidR="0090395B" w:rsidRPr="002511F7" w:rsidRDefault="0090395B" w:rsidP="0090395B">
            <w:pPr>
              <w:rPr>
                <w:sz w:val="22"/>
              </w:rPr>
            </w:pPr>
          </w:p>
        </w:tc>
      </w:tr>
      <w:tr w:rsidR="0090395B" w14:paraId="2259E0AB" w14:textId="77777777" w:rsidTr="00A035CE">
        <w:trPr>
          <w:trHeight w:val="565"/>
        </w:trPr>
        <w:tc>
          <w:tcPr>
            <w:tcW w:w="914" w:type="pct"/>
          </w:tcPr>
          <w:p w14:paraId="090C3097" w14:textId="678DC0CB" w:rsidR="0090395B" w:rsidRPr="002511F7" w:rsidRDefault="0090395B" w:rsidP="00FB00DF">
            <w:pPr>
              <w:pStyle w:val="Fecha"/>
              <w:rPr>
                <w:noProof/>
                <w:sz w:val="22"/>
              </w:rPr>
            </w:pPr>
            <w:r w:rsidRPr="002511F7">
              <w:rPr>
                <w:noProof/>
                <w:sz w:val="22"/>
              </w:rPr>
              <w:t>2013</w:t>
            </w:r>
          </w:p>
        </w:tc>
        <w:tc>
          <w:tcPr>
            <w:tcW w:w="4086" w:type="pct"/>
          </w:tcPr>
          <w:p w14:paraId="44AF189E" w14:textId="77777777" w:rsidR="0090395B" w:rsidRPr="002511F7" w:rsidRDefault="0090395B" w:rsidP="00FB00DF">
            <w:pPr>
              <w:pStyle w:val="Subseccin"/>
              <w:rPr>
                <w:b/>
                <w:noProof/>
                <w:sz w:val="22"/>
              </w:rPr>
            </w:pPr>
            <w:r w:rsidRPr="002511F7">
              <w:rPr>
                <w:b/>
                <w:noProof/>
                <w:sz w:val="22"/>
              </w:rPr>
              <w:t>Práctica I, Té para tres</w:t>
            </w:r>
          </w:p>
          <w:p w14:paraId="33B0D7F7" w14:textId="243E6446" w:rsidR="0090395B" w:rsidRPr="002511F7" w:rsidRDefault="0090395B" w:rsidP="001E6863">
            <w:pPr>
              <w:pStyle w:val="Subseccin"/>
              <w:jc w:val="both"/>
              <w:rPr>
                <w:noProof/>
                <w:sz w:val="22"/>
              </w:rPr>
            </w:pPr>
            <w:r w:rsidRPr="00A035CE">
              <w:rPr>
                <w:color w:val="595959" w:themeColor="text1" w:themeTint="A6"/>
                <w:sz w:val="22"/>
              </w:rPr>
              <w:t>Primera práctica realizada en una agencia dedicada al desarrollo web y marketing digital, alguna de las actividades realizadas son: digitalización de diseños, remodelación de sitio de autobús, creación de formularios, etc. Esto fue realizado con HTML y PHP.</w:t>
            </w:r>
          </w:p>
        </w:tc>
      </w:tr>
    </w:tbl>
    <w:p w14:paraId="23229FA8" w14:textId="5CFC63E0" w:rsidR="00947B38" w:rsidRPr="00C277DD" w:rsidRDefault="00F1637D" w:rsidP="00C277DD">
      <w:pPr>
        <w:pStyle w:val="Encabezadodelaseccin"/>
        <w:jc w:val="center"/>
        <w:rPr>
          <w:b/>
          <w:noProof/>
          <w:color w:val="000000" w:themeColor="text1"/>
          <w:sz w:val="40"/>
        </w:rPr>
      </w:pPr>
      <w:r w:rsidRPr="00C277DD">
        <w:rPr>
          <w:b/>
          <w:noProof/>
          <w:color w:val="000000" w:themeColor="text1"/>
          <w:sz w:val="40"/>
        </w:rPr>
        <w:t>Estudios</w:t>
      </w:r>
    </w:p>
    <w:tbl>
      <w:tblPr>
        <w:tblStyle w:val="Tabladecurrculumvta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6"/>
        <w:gridCol w:w="5759"/>
        <w:gridCol w:w="1657"/>
      </w:tblGrid>
      <w:tr w:rsidR="00947B38" w14:paraId="7A5A04F1" w14:textId="77777777" w:rsidTr="0083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253BF9C" w14:textId="77777777" w:rsidR="00947B38" w:rsidRDefault="00947B38">
            <w:pPr>
              <w:spacing w:line="240" w:lineRule="auto"/>
              <w:rPr>
                <w:noProof/>
              </w:rPr>
            </w:pPr>
          </w:p>
        </w:tc>
        <w:tc>
          <w:tcPr>
            <w:tcW w:w="4087" w:type="pct"/>
            <w:gridSpan w:val="2"/>
          </w:tcPr>
          <w:p w14:paraId="61EA7366" w14:textId="77777777" w:rsidR="00947B38" w:rsidRDefault="00947B38">
            <w:pPr>
              <w:spacing w:line="240" w:lineRule="auto"/>
              <w:rPr>
                <w:noProof/>
              </w:rPr>
            </w:pPr>
          </w:p>
        </w:tc>
      </w:tr>
      <w:tr w:rsidR="001826F6" w14:paraId="617C8A72" w14:textId="77777777" w:rsidTr="00836BF7">
        <w:trPr>
          <w:gridAfter w:val="1"/>
          <w:wAfter w:w="913" w:type="pct"/>
          <w:trHeight w:val="243"/>
        </w:trPr>
        <w:tc>
          <w:tcPr>
            <w:tcW w:w="4087" w:type="pct"/>
            <w:gridSpan w:val="2"/>
          </w:tcPr>
          <w:p w14:paraId="47B40DA7" w14:textId="4B2775B8" w:rsidR="001826F6" w:rsidRDefault="001826F6" w:rsidP="001826F6">
            <w:pPr>
              <w:pStyle w:val="Subseccin"/>
              <w:rPr>
                <w:noProof/>
              </w:rPr>
            </w:pPr>
          </w:p>
        </w:tc>
      </w:tr>
      <w:sdt>
        <w:sdtPr>
          <w:rPr>
            <w:noProof/>
            <w:sz w:val="22"/>
          </w:rPr>
          <w:id w:val="1945648944"/>
          <w15:repeatingSection/>
        </w:sdtPr>
        <w:sdtEndPr>
          <w:rPr>
            <w:color w:val="595959" w:themeColor="text1" w:themeTint="A6"/>
          </w:rPr>
        </w:sdtEndPr>
        <w:sdtContent>
          <w:sdt>
            <w:sdtPr>
              <w:rPr>
                <w:noProof/>
                <w:sz w:val="22"/>
              </w:rPr>
              <w:id w:val="-705103697"/>
              <w15:repeatingSectionItem/>
            </w:sdtPr>
            <w:sdtEndPr>
              <w:rPr>
                <w:color w:val="595959" w:themeColor="text1" w:themeTint="A6"/>
              </w:rPr>
            </w:sdtEndPr>
            <w:sdtContent>
              <w:tr w:rsidR="00836BF7" w14:paraId="56EB5D96" w14:textId="77777777" w:rsidTr="00836BF7">
                <w:trPr>
                  <w:trHeight w:val="1124"/>
                </w:trPr>
                <w:tc>
                  <w:tcPr>
                    <w:tcW w:w="913" w:type="pct"/>
                  </w:tcPr>
                  <w:p w14:paraId="69172E44" w14:textId="69DF1EB1" w:rsidR="00836BF7" w:rsidRPr="002511F7" w:rsidRDefault="00B26EC7" w:rsidP="00B26EC7">
                    <w:pPr>
                      <w:pStyle w:val="Fecha"/>
                      <w:rPr>
                        <w:noProof/>
                        <w:sz w:val="22"/>
                      </w:rPr>
                    </w:pPr>
                    <w:r w:rsidRPr="002511F7">
                      <w:rPr>
                        <w:noProof/>
                        <w:sz w:val="22"/>
                      </w:rPr>
                      <w:t>2010 - 2016</w:t>
                    </w:r>
                  </w:p>
                </w:tc>
                <w:tc>
                  <w:tcPr>
                    <w:tcW w:w="4087" w:type="pct"/>
                    <w:gridSpan w:val="2"/>
                  </w:tcPr>
                  <w:p w14:paraId="3956D8D2" w14:textId="1C191F2E" w:rsidR="00836BF7" w:rsidRPr="002511F7" w:rsidRDefault="00836BF7" w:rsidP="00040C4B">
                    <w:pPr>
                      <w:pStyle w:val="Subseccin"/>
                      <w:rPr>
                        <w:rStyle w:val="nfasis"/>
                        <w:noProof/>
                        <w:sz w:val="22"/>
                      </w:rPr>
                    </w:pPr>
                    <w:r w:rsidRPr="002511F7">
                      <w:rPr>
                        <w:b/>
                        <w:noProof/>
                        <w:sz w:val="22"/>
                      </w:rPr>
                      <w:t>T</w:t>
                    </w:r>
                    <w:r w:rsidR="00B26EC7" w:rsidRPr="002511F7">
                      <w:rPr>
                        <w:b/>
                        <w:noProof/>
                        <w:sz w:val="22"/>
                      </w:rPr>
                      <w:t>itulado de</w:t>
                    </w:r>
                    <w:r w:rsidRPr="002511F7">
                      <w:rPr>
                        <w:b/>
                        <w:noProof/>
                        <w:sz w:val="22"/>
                      </w:rPr>
                      <w:t xml:space="preserve"> Ingeniería en </w:t>
                    </w:r>
                    <w:r w:rsidR="00B26EC7" w:rsidRPr="002511F7">
                      <w:rPr>
                        <w:b/>
                        <w:noProof/>
                        <w:sz w:val="22"/>
                      </w:rPr>
                      <w:t>Computación e Informática</w:t>
                    </w:r>
                    <w:r w:rsidRPr="002511F7">
                      <w:rPr>
                        <w:noProof/>
                        <w:sz w:val="22"/>
                      </w:rPr>
                      <w:t>,  </w:t>
                    </w:r>
                    <w:r w:rsidR="00B26EC7" w:rsidRPr="002511F7">
                      <w:rPr>
                        <w:rStyle w:val="nfasis"/>
                        <w:sz w:val="22"/>
                      </w:rPr>
                      <w:t>Universidad Mayor</w:t>
                    </w:r>
                    <w:r w:rsidRPr="002511F7">
                      <w:rPr>
                        <w:rStyle w:val="nfasis"/>
                        <w:noProof/>
                        <w:sz w:val="22"/>
                      </w:rPr>
                      <w:t xml:space="preserve">  - Chile</w:t>
                    </w:r>
                  </w:p>
                  <w:p w14:paraId="53C8BC44" w14:textId="4B57AA58" w:rsidR="00836BF7" w:rsidRPr="002511F7" w:rsidRDefault="00836BF7" w:rsidP="00A035CE">
                    <w:pPr>
                      <w:pStyle w:val="Subseccin"/>
                      <w:jc w:val="both"/>
                      <w:rPr>
                        <w:i/>
                        <w:iCs/>
                        <w:noProof/>
                        <w:color w:val="404040" w:themeColor="text1" w:themeTint="BF"/>
                        <w:sz w:val="22"/>
                      </w:rPr>
                    </w:pPr>
                    <w:r w:rsidRPr="002511F7">
                      <w:rPr>
                        <w:rStyle w:val="nfasis"/>
                        <w:i w:val="0"/>
                        <w:noProof/>
                        <w:color w:val="595959" w:themeColor="text1" w:themeTint="A6"/>
                        <w:sz w:val="22"/>
                      </w:rPr>
                      <w:t xml:space="preserve">Asignaturas relevantes: Base de datos, </w:t>
                    </w:r>
                    <w:r w:rsidR="00A035CE">
                      <w:rPr>
                        <w:rStyle w:val="nfasis"/>
                        <w:i w:val="0"/>
                        <w:noProof/>
                        <w:color w:val="595959" w:themeColor="text1" w:themeTint="A6"/>
                        <w:sz w:val="22"/>
                      </w:rPr>
                      <w:t>pseudolenguaje</w:t>
                    </w:r>
                    <w:r w:rsidRPr="002511F7">
                      <w:rPr>
                        <w:rStyle w:val="nfasis"/>
                        <w:i w:val="0"/>
                        <w:noProof/>
                        <w:color w:val="595959" w:themeColor="text1" w:themeTint="A6"/>
                        <w:sz w:val="22"/>
                      </w:rPr>
                      <w:t xml:space="preserve">, Programación orientada a objetos, Ingeniería en Software, Teoría de Automatas, Inteligencia Artificial, </w:t>
                    </w:r>
                    <w:r w:rsidR="00B26EC7" w:rsidRPr="002511F7">
                      <w:rPr>
                        <w:rStyle w:val="nfasis"/>
                        <w:i w:val="0"/>
                        <w:noProof/>
                        <w:color w:val="595959" w:themeColor="text1" w:themeTint="A6"/>
                        <w:sz w:val="22"/>
                      </w:rPr>
                      <w:t>Seguridad de información, entre otras.</w:t>
                    </w:r>
                  </w:p>
                </w:tc>
              </w:tr>
            </w:sdtContent>
          </w:sdt>
        </w:sdtContent>
      </w:sdt>
    </w:tbl>
    <w:p w14:paraId="21F57A76" w14:textId="77777777" w:rsidR="009F7A82" w:rsidRDefault="009F7A82" w:rsidP="004F039E"/>
    <w:p w14:paraId="33976AE2" w14:textId="77777777" w:rsidR="005C6B04" w:rsidRDefault="005C6B04" w:rsidP="004F039E"/>
    <w:p w14:paraId="2C3DFCA6" w14:textId="3927B47F" w:rsidR="005C6B04" w:rsidRPr="002511F7" w:rsidRDefault="005C6B04" w:rsidP="005C6B04">
      <w:pPr>
        <w:spacing w:after="0"/>
        <w:jc w:val="both"/>
        <w:rPr>
          <w:sz w:val="22"/>
        </w:rPr>
      </w:pPr>
      <w:r w:rsidRPr="002511F7">
        <w:rPr>
          <w:sz w:val="22"/>
        </w:rPr>
        <w:t>Referencias</w:t>
      </w:r>
      <w:r w:rsidRPr="002511F7">
        <w:rPr>
          <w:sz w:val="22"/>
        </w:rPr>
        <w:tab/>
      </w:r>
      <w:r w:rsidR="002511F7">
        <w:rPr>
          <w:sz w:val="22"/>
        </w:rPr>
        <w:t xml:space="preserve">   </w:t>
      </w:r>
      <w:r w:rsidRPr="002511F7">
        <w:rPr>
          <w:sz w:val="22"/>
        </w:rPr>
        <w:t xml:space="preserve">Patricio Sánchez </w:t>
      </w:r>
      <w:proofErr w:type="spellStart"/>
      <w:r w:rsidRPr="002511F7">
        <w:rPr>
          <w:sz w:val="22"/>
        </w:rPr>
        <w:t>Alvial</w:t>
      </w:r>
      <w:proofErr w:type="spellEnd"/>
      <w:r w:rsidRPr="002511F7">
        <w:rPr>
          <w:sz w:val="22"/>
        </w:rPr>
        <w:t>.</w:t>
      </w:r>
    </w:p>
    <w:p w14:paraId="611243F8" w14:textId="2ED86700" w:rsidR="005C6B04" w:rsidRPr="002511F7" w:rsidRDefault="005C6B04" w:rsidP="005C6B04">
      <w:pPr>
        <w:spacing w:after="0"/>
        <w:jc w:val="both"/>
        <w:rPr>
          <w:sz w:val="22"/>
        </w:rPr>
      </w:pPr>
      <w:r w:rsidRPr="002511F7">
        <w:rPr>
          <w:sz w:val="22"/>
        </w:rPr>
        <w:tab/>
      </w:r>
      <w:r w:rsidRPr="002511F7">
        <w:rPr>
          <w:sz w:val="22"/>
        </w:rPr>
        <w:tab/>
      </w:r>
      <w:r w:rsidR="002511F7">
        <w:rPr>
          <w:sz w:val="22"/>
        </w:rPr>
        <w:t xml:space="preserve">   </w:t>
      </w:r>
      <w:r w:rsidRPr="002511F7">
        <w:rPr>
          <w:sz w:val="22"/>
        </w:rPr>
        <w:t>Analista de Estudios TI.</w:t>
      </w:r>
    </w:p>
    <w:p w14:paraId="14C66EDE" w14:textId="63515390" w:rsidR="005C6B04" w:rsidRPr="002511F7" w:rsidRDefault="005C6B04" w:rsidP="005C6B04">
      <w:pPr>
        <w:spacing w:after="0"/>
        <w:jc w:val="both"/>
        <w:rPr>
          <w:sz w:val="22"/>
        </w:rPr>
      </w:pPr>
      <w:r w:rsidRPr="002511F7">
        <w:rPr>
          <w:sz w:val="22"/>
        </w:rPr>
        <w:tab/>
      </w:r>
      <w:r w:rsidRPr="002511F7">
        <w:rPr>
          <w:sz w:val="22"/>
        </w:rPr>
        <w:tab/>
      </w:r>
      <w:r w:rsidR="002511F7">
        <w:rPr>
          <w:sz w:val="22"/>
        </w:rPr>
        <w:t xml:space="preserve">   </w:t>
      </w:r>
      <w:r w:rsidRPr="002511F7">
        <w:rPr>
          <w:sz w:val="22"/>
        </w:rPr>
        <w:t>Unidad de Estadísticas Financieras, SBIF.</w:t>
      </w:r>
    </w:p>
    <w:p w14:paraId="1B97F219" w14:textId="09D253C0" w:rsidR="005C6B04" w:rsidRPr="002511F7" w:rsidRDefault="005C6B04" w:rsidP="005C6B04">
      <w:pPr>
        <w:spacing w:after="0"/>
        <w:jc w:val="both"/>
        <w:rPr>
          <w:sz w:val="22"/>
        </w:rPr>
      </w:pPr>
      <w:r w:rsidRPr="002511F7">
        <w:rPr>
          <w:sz w:val="22"/>
        </w:rPr>
        <w:tab/>
      </w:r>
      <w:r w:rsidRPr="002511F7">
        <w:rPr>
          <w:sz w:val="22"/>
        </w:rPr>
        <w:tab/>
      </w:r>
      <w:r w:rsidR="002511F7">
        <w:rPr>
          <w:sz w:val="22"/>
        </w:rPr>
        <w:t xml:space="preserve">   </w:t>
      </w:r>
      <w:hyperlink r:id="rId9" w:tgtFrame="_blank" w:history="1">
        <w:r w:rsidRPr="002511F7">
          <w:rPr>
            <w:rStyle w:val="Hipervnculo"/>
            <w:sz w:val="22"/>
          </w:rPr>
          <w:t>psanchez@sbif.cl</w:t>
        </w:r>
      </w:hyperlink>
      <w:r w:rsidRPr="002511F7">
        <w:rPr>
          <w:sz w:val="22"/>
        </w:rPr>
        <w:t>, (56-2) 8879376.</w:t>
      </w:r>
    </w:p>
    <w:p w14:paraId="2F2F6C72" w14:textId="77777777" w:rsidR="005C6B04" w:rsidRPr="002511F7" w:rsidRDefault="005C6B04" w:rsidP="005C6B04">
      <w:pPr>
        <w:spacing w:after="0"/>
        <w:jc w:val="both"/>
        <w:rPr>
          <w:sz w:val="22"/>
        </w:rPr>
      </w:pPr>
      <w:r w:rsidRPr="002511F7">
        <w:rPr>
          <w:sz w:val="22"/>
        </w:rPr>
        <w:tab/>
      </w:r>
      <w:r w:rsidRPr="002511F7">
        <w:rPr>
          <w:sz w:val="22"/>
        </w:rPr>
        <w:tab/>
      </w:r>
    </w:p>
    <w:p w14:paraId="49601034" w14:textId="6A2F0440" w:rsidR="005C6B04" w:rsidRPr="002511F7" w:rsidRDefault="005C6B04" w:rsidP="005C6B04">
      <w:pPr>
        <w:spacing w:after="0"/>
        <w:jc w:val="both"/>
        <w:rPr>
          <w:sz w:val="22"/>
        </w:rPr>
      </w:pPr>
      <w:r w:rsidRPr="002511F7">
        <w:rPr>
          <w:sz w:val="22"/>
        </w:rPr>
        <w:tab/>
      </w:r>
      <w:r w:rsidRPr="002511F7">
        <w:rPr>
          <w:sz w:val="22"/>
        </w:rPr>
        <w:tab/>
      </w:r>
      <w:r w:rsidR="002511F7">
        <w:rPr>
          <w:sz w:val="22"/>
        </w:rPr>
        <w:t xml:space="preserve">   F</w:t>
      </w:r>
      <w:r w:rsidRPr="002511F7">
        <w:rPr>
          <w:sz w:val="22"/>
        </w:rPr>
        <w:t>ernando Jerez Arellano.</w:t>
      </w:r>
    </w:p>
    <w:p w14:paraId="055A7CFA" w14:textId="5D8433D8" w:rsidR="005C6B04" w:rsidRPr="002511F7" w:rsidRDefault="005C6B04" w:rsidP="005C6B04">
      <w:pPr>
        <w:spacing w:after="0"/>
        <w:jc w:val="both"/>
        <w:rPr>
          <w:sz w:val="22"/>
        </w:rPr>
      </w:pPr>
      <w:r w:rsidRPr="002511F7">
        <w:rPr>
          <w:sz w:val="22"/>
        </w:rPr>
        <w:tab/>
      </w:r>
      <w:r w:rsidRPr="002511F7">
        <w:rPr>
          <w:sz w:val="22"/>
        </w:rPr>
        <w:tab/>
      </w:r>
      <w:r w:rsidR="002511F7">
        <w:rPr>
          <w:sz w:val="22"/>
        </w:rPr>
        <w:t xml:space="preserve">   </w:t>
      </w:r>
      <w:r w:rsidRPr="002511F7">
        <w:rPr>
          <w:sz w:val="22"/>
        </w:rPr>
        <w:t>Coordinador de Prácticas y Vinculación con el Medio.</w:t>
      </w:r>
    </w:p>
    <w:p w14:paraId="7B792D60" w14:textId="33C5DFD4" w:rsidR="005C6B04" w:rsidRPr="002511F7" w:rsidRDefault="002511F7" w:rsidP="002511F7">
      <w:pPr>
        <w:spacing w:after="0"/>
        <w:ind w:left="1416"/>
        <w:jc w:val="both"/>
        <w:rPr>
          <w:sz w:val="22"/>
        </w:rPr>
      </w:pPr>
      <w:r>
        <w:rPr>
          <w:sz w:val="22"/>
        </w:rPr>
        <w:t xml:space="preserve">    </w:t>
      </w:r>
      <w:r w:rsidR="005C6B04" w:rsidRPr="002511F7">
        <w:rPr>
          <w:sz w:val="22"/>
        </w:rPr>
        <w:t>Escuela de ingeniería en Computación e Informática, Universidad Mayor.</w:t>
      </w:r>
    </w:p>
    <w:p w14:paraId="72CEC2AB" w14:textId="4928933E" w:rsidR="005C6B04" w:rsidRDefault="002511F7" w:rsidP="002511F7">
      <w:pPr>
        <w:ind w:firstLine="720"/>
        <w:jc w:val="both"/>
        <w:rPr>
          <w:sz w:val="22"/>
        </w:rPr>
      </w:pPr>
      <w:r>
        <w:rPr>
          <w:sz w:val="22"/>
        </w:rPr>
        <w:t xml:space="preserve">                  </w:t>
      </w:r>
      <w:hyperlink r:id="rId10" w:tgtFrame="_blank" w:history="1">
        <w:r w:rsidR="005C6B04" w:rsidRPr="002511F7">
          <w:rPr>
            <w:rStyle w:val="Hipervnculo"/>
            <w:sz w:val="22"/>
          </w:rPr>
          <w:t>fernando.jerez@umayor.cl</w:t>
        </w:r>
      </w:hyperlink>
      <w:r w:rsidR="005C6B04" w:rsidRPr="002511F7">
        <w:rPr>
          <w:sz w:val="22"/>
        </w:rPr>
        <w:t xml:space="preserve"> , (56-2) 25189503.</w:t>
      </w:r>
    </w:p>
    <w:p w14:paraId="34A59973" w14:textId="77777777" w:rsidR="002511F7" w:rsidRDefault="002511F7" w:rsidP="002511F7">
      <w:pPr>
        <w:ind w:firstLine="720"/>
        <w:jc w:val="both"/>
        <w:rPr>
          <w:sz w:val="22"/>
        </w:rPr>
      </w:pPr>
    </w:p>
    <w:p w14:paraId="4FFCA825" w14:textId="77777777" w:rsidR="002511F7" w:rsidRDefault="002511F7" w:rsidP="002511F7">
      <w:pPr>
        <w:ind w:firstLine="720"/>
        <w:jc w:val="both"/>
        <w:rPr>
          <w:sz w:val="22"/>
        </w:rPr>
      </w:pPr>
    </w:p>
    <w:p w14:paraId="2ACB6557" w14:textId="77777777" w:rsidR="002511F7" w:rsidRPr="002511F7" w:rsidRDefault="002511F7" w:rsidP="002511F7">
      <w:pPr>
        <w:ind w:firstLine="720"/>
        <w:jc w:val="both"/>
        <w:rPr>
          <w:sz w:val="22"/>
        </w:rPr>
      </w:pPr>
    </w:p>
    <w:p w14:paraId="010F11A3" w14:textId="77777777" w:rsidR="005C6B04" w:rsidRPr="005107A0" w:rsidRDefault="005C6B04" w:rsidP="005C6B04">
      <w:pPr>
        <w:spacing w:after="0"/>
        <w:ind w:left="708" w:firstLine="708"/>
        <w:jc w:val="both"/>
      </w:pPr>
    </w:p>
    <w:p w14:paraId="3A2442E7" w14:textId="77777777" w:rsidR="005C6B04" w:rsidRPr="001B5ED9" w:rsidRDefault="005C6B04" w:rsidP="005C6B04">
      <w:pPr>
        <w:spacing w:after="0"/>
        <w:jc w:val="both"/>
      </w:pPr>
    </w:p>
    <w:p w14:paraId="13BCE831" w14:textId="77777777" w:rsidR="005C6B04" w:rsidRPr="002511F7" w:rsidRDefault="005C6B04" w:rsidP="005C6B04">
      <w:pPr>
        <w:spacing w:after="0"/>
        <w:jc w:val="right"/>
        <w:rPr>
          <w:b/>
          <w:sz w:val="22"/>
        </w:rPr>
      </w:pPr>
      <w:r w:rsidRPr="002511F7">
        <w:rPr>
          <w:b/>
          <w:sz w:val="22"/>
        </w:rPr>
        <w:t xml:space="preserve">Andrés Antonio Astorga </w:t>
      </w:r>
      <w:proofErr w:type="spellStart"/>
      <w:r w:rsidRPr="002511F7">
        <w:rPr>
          <w:b/>
          <w:sz w:val="22"/>
        </w:rPr>
        <w:t>Llancaleo</w:t>
      </w:r>
      <w:proofErr w:type="spellEnd"/>
    </w:p>
    <w:p w14:paraId="51244ABC" w14:textId="77777777" w:rsidR="005C6B04" w:rsidRPr="002511F7" w:rsidRDefault="005C6B04" w:rsidP="005C6B04">
      <w:pPr>
        <w:spacing w:after="0"/>
        <w:jc w:val="right"/>
        <w:rPr>
          <w:b/>
          <w:sz w:val="22"/>
        </w:rPr>
      </w:pPr>
      <w:r w:rsidRPr="002511F7">
        <w:rPr>
          <w:b/>
          <w:sz w:val="22"/>
        </w:rPr>
        <w:t>Disponibilidad inmediata</w:t>
      </w:r>
    </w:p>
    <w:p w14:paraId="7853EB34" w14:textId="0256C42E" w:rsidR="005C6B04" w:rsidRPr="002511F7" w:rsidRDefault="0069429A" w:rsidP="005C6B04">
      <w:pPr>
        <w:spacing w:after="0"/>
        <w:jc w:val="right"/>
        <w:rPr>
          <w:i/>
          <w:sz w:val="22"/>
        </w:rPr>
      </w:pPr>
      <w:r>
        <w:rPr>
          <w:i/>
          <w:sz w:val="22"/>
        </w:rPr>
        <w:t xml:space="preserve">16 Marzo, </w:t>
      </w:r>
      <w:r w:rsidR="005C6B04" w:rsidRPr="002511F7">
        <w:rPr>
          <w:i/>
          <w:sz w:val="22"/>
        </w:rPr>
        <w:t xml:space="preserve"> 2017</w:t>
      </w:r>
    </w:p>
    <w:p w14:paraId="111D4DCA" w14:textId="77777777" w:rsidR="005C6B04" w:rsidRPr="002511F7" w:rsidRDefault="005C6B04" w:rsidP="004F039E">
      <w:pPr>
        <w:rPr>
          <w:sz w:val="22"/>
        </w:rPr>
      </w:pPr>
    </w:p>
    <w:sectPr w:rsidR="005C6B04" w:rsidRPr="002511F7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FCE7A" w14:textId="77777777" w:rsidR="00405CF7" w:rsidRDefault="00405CF7">
      <w:pPr>
        <w:spacing w:after="0"/>
      </w:pPr>
      <w:r>
        <w:separator/>
      </w:r>
    </w:p>
    <w:p w14:paraId="7E40EAD2" w14:textId="77777777" w:rsidR="00405CF7" w:rsidRDefault="00405CF7"/>
  </w:endnote>
  <w:endnote w:type="continuationSeparator" w:id="0">
    <w:p w14:paraId="34AF0987" w14:textId="77777777" w:rsidR="00405CF7" w:rsidRDefault="00405CF7">
      <w:pPr>
        <w:spacing w:after="0"/>
      </w:pPr>
      <w:r>
        <w:continuationSeparator/>
      </w:r>
    </w:p>
    <w:p w14:paraId="3A0D584F" w14:textId="77777777" w:rsidR="00405CF7" w:rsidRDefault="00405C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CE16C" w14:textId="77777777" w:rsidR="00947B38" w:rsidRDefault="00F1637D">
    <w:pPr>
      <w:pStyle w:val="Piedepgina"/>
    </w:pPr>
    <w:r>
      <w:t xml:space="preserve">Página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9D3ACE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08028" w14:textId="77777777" w:rsidR="00405CF7" w:rsidRDefault="00405CF7">
      <w:pPr>
        <w:spacing w:after="0"/>
      </w:pPr>
      <w:r>
        <w:separator/>
      </w:r>
    </w:p>
    <w:p w14:paraId="269160C4" w14:textId="77777777" w:rsidR="00405CF7" w:rsidRDefault="00405CF7"/>
  </w:footnote>
  <w:footnote w:type="continuationSeparator" w:id="0">
    <w:p w14:paraId="74E06637" w14:textId="77777777" w:rsidR="00405CF7" w:rsidRDefault="00405CF7">
      <w:pPr>
        <w:spacing w:after="0"/>
      </w:pPr>
      <w:r>
        <w:continuationSeparator/>
      </w:r>
    </w:p>
    <w:p w14:paraId="5FBE442A" w14:textId="77777777" w:rsidR="00405CF7" w:rsidRDefault="00405CF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9C8DCB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4D173BE9"/>
    <w:multiLevelType w:val="hybridMultilevel"/>
    <w:tmpl w:val="4D5C1B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8315D"/>
    <w:multiLevelType w:val="hybridMultilevel"/>
    <w:tmpl w:val="032020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34FC1"/>
    <w:multiLevelType w:val="hybridMultilevel"/>
    <w:tmpl w:val="97B2F7D0"/>
    <w:lvl w:ilvl="0" w:tplc="6C72EB14">
      <w:start w:val="1"/>
      <w:numFmt w:val="bullet"/>
      <w:pStyle w:val="Listaconvieta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03A1D"/>
    <w:multiLevelType w:val="hybridMultilevel"/>
    <w:tmpl w:val="3F6A35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1F"/>
    <w:rsid w:val="000238F2"/>
    <w:rsid w:val="00040C4B"/>
    <w:rsid w:val="00046D05"/>
    <w:rsid w:val="000774D3"/>
    <w:rsid w:val="000D49DA"/>
    <w:rsid w:val="000E1E17"/>
    <w:rsid w:val="000E7660"/>
    <w:rsid w:val="0010430E"/>
    <w:rsid w:val="001541B4"/>
    <w:rsid w:val="001826F6"/>
    <w:rsid w:val="001928C1"/>
    <w:rsid w:val="00192967"/>
    <w:rsid w:val="001C02A0"/>
    <w:rsid w:val="001C2B62"/>
    <w:rsid w:val="001E672D"/>
    <w:rsid w:val="001E6863"/>
    <w:rsid w:val="002511F7"/>
    <w:rsid w:val="00271F89"/>
    <w:rsid w:val="002C16E7"/>
    <w:rsid w:val="002D3DF4"/>
    <w:rsid w:val="00303A30"/>
    <w:rsid w:val="00317267"/>
    <w:rsid w:val="00333E96"/>
    <w:rsid w:val="00353272"/>
    <w:rsid w:val="0040476F"/>
    <w:rsid w:val="00405CF7"/>
    <w:rsid w:val="00477C55"/>
    <w:rsid w:val="00482D32"/>
    <w:rsid w:val="00494D36"/>
    <w:rsid w:val="004B2394"/>
    <w:rsid w:val="004C2309"/>
    <w:rsid w:val="004E60D3"/>
    <w:rsid w:val="004F039E"/>
    <w:rsid w:val="004F44DC"/>
    <w:rsid w:val="00545420"/>
    <w:rsid w:val="00556A1F"/>
    <w:rsid w:val="005C3991"/>
    <w:rsid w:val="005C6B04"/>
    <w:rsid w:val="005E01C0"/>
    <w:rsid w:val="0065584C"/>
    <w:rsid w:val="00670CE9"/>
    <w:rsid w:val="006912F0"/>
    <w:rsid w:val="0069429A"/>
    <w:rsid w:val="006A2460"/>
    <w:rsid w:val="006B42A0"/>
    <w:rsid w:val="006D0311"/>
    <w:rsid w:val="006D4238"/>
    <w:rsid w:val="00710FF9"/>
    <w:rsid w:val="00722365"/>
    <w:rsid w:val="007435EB"/>
    <w:rsid w:val="0076324F"/>
    <w:rsid w:val="00770D03"/>
    <w:rsid w:val="00781553"/>
    <w:rsid w:val="0078755E"/>
    <w:rsid w:val="00793F93"/>
    <w:rsid w:val="007D7041"/>
    <w:rsid w:val="007E2486"/>
    <w:rsid w:val="00816D99"/>
    <w:rsid w:val="00836BF7"/>
    <w:rsid w:val="00862EA0"/>
    <w:rsid w:val="00884DA9"/>
    <w:rsid w:val="008A186A"/>
    <w:rsid w:val="008A22C8"/>
    <w:rsid w:val="008A45D9"/>
    <w:rsid w:val="008B30B9"/>
    <w:rsid w:val="008D22ED"/>
    <w:rsid w:val="008E672A"/>
    <w:rsid w:val="008F1AB6"/>
    <w:rsid w:val="00902A1F"/>
    <w:rsid w:val="0090395B"/>
    <w:rsid w:val="00904B78"/>
    <w:rsid w:val="0090653C"/>
    <w:rsid w:val="00917D82"/>
    <w:rsid w:val="00947B38"/>
    <w:rsid w:val="00980CEE"/>
    <w:rsid w:val="009845B5"/>
    <w:rsid w:val="009932AF"/>
    <w:rsid w:val="00994A79"/>
    <w:rsid w:val="009A0D27"/>
    <w:rsid w:val="009C70E4"/>
    <w:rsid w:val="009D3ACE"/>
    <w:rsid w:val="009F7A82"/>
    <w:rsid w:val="00A023F3"/>
    <w:rsid w:val="00A035CE"/>
    <w:rsid w:val="00A232B3"/>
    <w:rsid w:val="00A669B2"/>
    <w:rsid w:val="00A75321"/>
    <w:rsid w:val="00A95E39"/>
    <w:rsid w:val="00AA6562"/>
    <w:rsid w:val="00AD68D3"/>
    <w:rsid w:val="00AF7D65"/>
    <w:rsid w:val="00AF7E53"/>
    <w:rsid w:val="00B01C2C"/>
    <w:rsid w:val="00B1449F"/>
    <w:rsid w:val="00B26EC7"/>
    <w:rsid w:val="00B307B9"/>
    <w:rsid w:val="00BA2AFD"/>
    <w:rsid w:val="00BC776F"/>
    <w:rsid w:val="00BD3B33"/>
    <w:rsid w:val="00C15AB1"/>
    <w:rsid w:val="00C277DD"/>
    <w:rsid w:val="00C562A1"/>
    <w:rsid w:val="00C625FE"/>
    <w:rsid w:val="00D1785B"/>
    <w:rsid w:val="00D23AFB"/>
    <w:rsid w:val="00D34F02"/>
    <w:rsid w:val="00D63F66"/>
    <w:rsid w:val="00D77BAD"/>
    <w:rsid w:val="00D949DF"/>
    <w:rsid w:val="00DD241F"/>
    <w:rsid w:val="00E146B2"/>
    <w:rsid w:val="00E25D19"/>
    <w:rsid w:val="00E6183F"/>
    <w:rsid w:val="00E67B06"/>
    <w:rsid w:val="00E73B93"/>
    <w:rsid w:val="00EA74F3"/>
    <w:rsid w:val="00EB0A0B"/>
    <w:rsid w:val="00F015B8"/>
    <w:rsid w:val="00F1637D"/>
    <w:rsid w:val="00F2119E"/>
    <w:rsid w:val="00F67FDC"/>
    <w:rsid w:val="00F75C32"/>
    <w:rsid w:val="00FA6144"/>
    <w:rsid w:val="00FB00DF"/>
    <w:rsid w:val="00FB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F4CAA"/>
  <w15:chartTrackingRefBased/>
  <w15:docId w15:val="{454DF5C2-26DF-462D-AFCD-1FF69405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s-ES" w:eastAsia="es-ES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cin">
    <w:name w:val="Subsección"/>
    <w:basedOn w:val="Normal"/>
    <w:uiPriority w:val="1"/>
    <w:qFormat/>
    <w:pPr>
      <w:spacing w:after="120"/>
    </w:pPr>
    <w:rPr>
      <w:color w:val="000000" w:themeColor="tex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rrculumvtae">
    <w:name w:val="Tabla de currículum vítae"/>
    <w:basedOn w:val="Tabla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FechaCar">
    <w:name w:val="Fecha Car"/>
    <w:basedOn w:val="Fuentedeprrafopredeter"/>
    <w:link w:val="Fecha"/>
    <w:uiPriority w:val="1"/>
    <w:rPr>
      <w:color w:val="000000" w:themeColor="text1"/>
    </w:rPr>
  </w:style>
  <w:style w:type="character" w:styleId="nfasis">
    <w:name w:val="Emphasis"/>
    <w:basedOn w:val="Fuentedeprrafopredeter"/>
    <w:uiPriority w:val="2"/>
    <w:unhideWhenUsed/>
    <w:qFormat/>
    <w:rPr>
      <w:i/>
      <w:iCs/>
      <w:color w:val="404040" w:themeColor="text1" w:themeTint="BF"/>
    </w:rPr>
  </w:style>
  <w:style w:type="paragraph" w:customStyle="1" w:styleId="Informacindecontacto">
    <w:name w:val="Información de contacto"/>
    <w:basedOn w:val="Normal"/>
    <w:uiPriority w:val="1"/>
    <w:qFormat/>
    <w:pPr>
      <w:spacing w:after="360"/>
      <w:contextualSpacing/>
    </w:pPr>
  </w:style>
  <w:style w:type="character" w:styleId="Hipervnculo">
    <w:name w:val="Hyperlink"/>
    <w:basedOn w:val="Fuentedeprrafopredeter"/>
    <w:uiPriority w:val="99"/>
    <w:unhideWhenUsed/>
    <w:rsid w:val="00FA6144"/>
    <w:rPr>
      <w:color w:val="5F5F5F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1E672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67B06"/>
    <w:rPr>
      <w:color w:val="919191" w:themeColor="followedHyperlink"/>
      <w:u w:val="single"/>
    </w:rPr>
  </w:style>
  <w:style w:type="character" w:customStyle="1" w:styleId="tgc">
    <w:name w:val="_tgc"/>
    <w:basedOn w:val="Fuentedeprrafopredeter"/>
    <w:rsid w:val="004F039E"/>
  </w:style>
  <w:style w:type="paragraph" w:styleId="Textodeglobo">
    <w:name w:val="Balloon Text"/>
    <w:basedOn w:val="Normal"/>
    <w:link w:val="TextodegloboCar"/>
    <w:uiPriority w:val="99"/>
    <w:semiHidden/>
    <w:unhideWhenUsed/>
    <w:rsid w:val="002511F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1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fernando.jerez@umayor.cl" TargetMode="External"/><Relationship Id="rId4" Type="http://schemas.openxmlformats.org/officeDocument/2006/relationships/styles" Target="styles.xml"/><Relationship Id="rId9" Type="http://schemas.openxmlformats.org/officeDocument/2006/relationships/hyperlink" Target="mailto:nombrecorreo@sbif.c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Angel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C9BCDC94554B90A0FFCFB4C9189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54AAD-203F-4CD3-9ECE-C120DF5E8F3D}"/>
      </w:docPartPr>
      <w:docPartBody>
        <w:p w:rsidR="00F81A28" w:rsidRDefault="003544F1">
          <w:pPr>
            <w:pStyle w:val="96C9BCDC94554B90A0FFCFB4C91892A6"/>
          </w:pPr>
          <w:r w:rsidRPr="00C15AB1">
            <w:t>[Su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F1"/>
    <w:rsid w:val="00013382"/>
    <w:rsid w:val="00076D7C"/>
    <w:rsid w:val="000B0DD4"/>
    <w:rsid w:val="001A0F50"/>
    <w:rsid w:val="001C6E2F"/>
    <w:rsid w:val="00215DD5"/>
    <w:rsid w:val="002B54C1"/>
    <w:rsid w:val="003544F1"/>
    <w:rsid w:val="004659B3"/>
    <w:rsid w:val="004F2933"/>
    <w:rsid w:val="00501167"/>
    <w:rsid w:val="00575CA3"/>
    <w:rsid w:val="005C14B4"/>
    <w:rsid w:val="005E3CEF"/>
    <w:rsid w:val="00673365"/>
    <w:rsid w:val="006826C1"/>
    <w:rsid w:val="0069795B"/>
    <w:rsid w:val="006A62B3"/>
    <w:rsid w:val="0071063D"/>
    <w:rsid w:val="00765F2E"/>
    <w:rsid w:val="00777DDB"/>
    <w:rsid w:val="00846EF8"/>
    <w:rsid w:val="008D4D25"/>
    <w:rsid w:val="009115C8"/>
    <w:rsid w:val="00912C91"/>
    <w:rsid w:val="00B65F9B"/>
    <w:rsid w:val="00C876BD"/>
    <w:rsid w:val="00D05CE8"/>
    <w:rsid w:val="00E1154A"/>
    <w:rsid w:val="00E46B31"/>
    <w:rsid w:val="00E76C47"/>
    <w:rsid w:val="00EC62F4"/>
    <w:rsid w:val="00EC759C"/>
    <w:rsid w:val="00F00FA4"/>
    <w:rsid w:val="00F27859"/>
    <w:rsid w:val="00F60AC6"/>
    <w:rsid w:val="00F8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C9BCDC94554B90A0FFCFB4C91892A6">
    <w:name w:val="96C9BCDC94554B90A0FFCFB4C91892A6"/>
  </w:style>
  <w:style w:type="paragraph" w:customStyle="1" w:styleId="7C4614DE749D419BB535B513128979D9">
    <w:name w:val="7C4614DE749D419BB535B513128979D9"/>
  </w:style>
  <w:style w:type="paragraph" w:customStyle="1" w:styleId="572E86BC2B2D4E7A958B8B039B69A24E">
    <w:name w:val="572E86BC2B2D4E7A958B8B039B69A24E"/>
  </w:style>
  <w:style w:type="paragraph" w:customStyle="1" w:styleId="F2101B0EBF7743F2AA381F6F31087D11">
    <w:name w:val="F2101B0EBF7743F2AA381F6F31087D11"/>
  </w:style>
  <w:style w:type="paragraph" w:customStyle="1" w:styleId="6A1AE9BB39E24FC9BC1F224941CFED58">
    <w:name w:val="6A1AE9BB39E24FC9BC1F224941CFED58"/>
  </w:style>
  <w:style w:type="paragraph" w:customStyle="1" w:styleId="F9DE0DE8B79C46E595E21D92F18C1863">
    <w:name w:val="F9DE0DE8B79C46E595E21D92F18C1863"/>
  </w:style>
  <w:style w:type="character" w:styleId="Textodelmarcadordeposicin">
    <w:name w:val="Placeholder Text"/>
    <w:basedOn w:val="Fuentedeprrafopredeter"/>
    <w:uiPriority w:val="99"/>
    <w:semiHidden/>
    <w:rsid w:val="00E46B31"/>
    <w:rPr>
      <w:color w:val="808080"/>
    </w:rPr>
  </w:style>
  <w:style w:type="paragraph" w:customStyle="1" w:styleId="8DDE664BEE4B46E8AEE4AF3A88535C7E">
    <w:name w:val="8DDE664BEE4B46E8AEE4AF3A88535C7E"/>
  </w:style>
  <w:style w:type="paragraph" w:customStyle="1" w:styleId="765EDD4448A4473A9055BCF2F9E1C060">
    <w:name w:val="765EDD4448A4473A9055BCF2F9E1C060"/>
  </w:style>
  <w:style w:type="paragraph" w:customStyle="1" w:styleId="B6C0A1CEB3304CFAA9FBF22079CBCB54">
    <w:name w:val="B6C0A1CEB3304CFAA9FBF22079CBCB54"/>
  </w:style>
  <w:style w:type="paragraph" w:customStyle="1" w:styleId="62E8BF0C105F4549B9FE7180E42C701A">
    <w:name w:val="62E8BF0C105F4549B9FE7180E42C701A"/>
  </w:style>
  <w:style w:type="character" w:styleId="nfasis">
    <w:name w:val="Emphasis"/>
    <w:basedOn w:val="Fuentedeprrafopredeter"/>
    <w:uiPriority w:val="2"/>
    <w:unhideWhenUsed/>
    <w:qFormat/>
    <w:rPr>
      <w:i/>
      <w:iCs/>
      <w:color w:val="404040" w:themeColor="text1" w:themeTint="BF"/>
    </w:rPr>
  </w:style>
  <w:style w:type="paragraph" w:customStyle="1" w:styleId="9C993C70887849F0B34DAE2F06E9CAA9">
    <w:name w:val="9C993C70887849F0B34DAE2F06E9CAA9"/>
  </w:style>
  <w:style w:type="paragraph" w:customStyle="1" w:styleId="1C7600AF21DF450ABF5D235701FF3DA8">
    <w:name w:val="1C7600AF21DF450ABF5D235701FF3DA8"/>
  </w:style>
  <w:style w:type="paragraph" w:customStyle="1" w:styleId="166E7BF20BF9452C9DD5B945F9D3141F">
    <w:name w:val="166E7BF20BF9452C9DD5B945F9D3141F"/>
  </w:style>
  <w:style w:type="paragraph" w:customStyle="1" w:styleId="D63D9197DB004C68BABFDD2790AA163B">
    <w:name w:val="D63D9197DB004C68BABFDD2790AA163B"/>
  </w:style>
  <w:style w:type="paragraph" w:customStyle="1" w:styleId="941025069C404BD19012F827F6C7072A">
    <w:name w:val="941025069C404BD19012F827F6C7072A"/>
    <w:rsid w:val="00F81A28"/>
  </w:style>
  <w:style w:type="paragraph" w:customStyle="1" w:styleId="2E6B7664D6964E928852B5752B7FC237">
    <w:name w:val="2E6B7664D6964E928852B5752B7FC237"/>
    <w:rsid w:val="00F81A28"/>
  </w:style>
  <w:style w:type="paragraph" w:customStyle="1" w:styleId="D35F449A31454B40A1455FA7E83E5B16">
    <w:name w:val="D35F449A31454B40A1455FA7E83E5B16"/>
    <w:rsid w:val="00C876BD"/>
  </w:style>
  <w:style w:type="paragraph" w:customStyle="1" w:styleId="C323984A9B8D478889F23035623BD3A9">
    <w:name w:val="C323984A9B8D478889F23035623BD3A9"/>
    <w:rsid w:val="00C876BD"/>
  </w:style>
  <w:style w:type="paragraph" w:customStyle="1" w:styleId="BBF655398B594C0E8462E2D95374413C">
    <w:name w:val="BBF655398B594C0E8462E2D95374413C"/>
    <w:rsid w:val="00C876BD"/>
  </w:style>
  <w:style w:type="paragraph" w:customStyle="1" w:styleId="57A474013935495EA8C5D21D52B74D43">
    <w:name w:val="57A474013935495EA8C5D21D52B74D43"/>
    <w:rsid w:val="00C876BD"/>
  </w:style>
  <w:style w:type="paragraph" w:customStyle="1" w:styleId="6297F45169454594AB7BA6E1D67C0971">
    <w:name w:val="6297F45169454594AB7BA6E1D67C0971"/>
    <w:rsid w:val="00C876BD"/>
  </w:style>
  <w:style w:type="paragraph" w:customStyle="1" w:styleId="BBD9B9D8A6794DB09ED89F4EB6135B88">
    <w:name w:val="BBD9B9D8A6794DB09ED89F4EB6135B88"/>
    <w:rsid w:val="001A0F50"/>
  </w:style>
  <w:style w:type="paragraph" w:customStyle="1" w:styleId="D0EAAFC87A6E466F828299D432F20E24">
    <w:name w:val="D0EAAFC87A6E466F828299D432F20E24"/>
    <w:rsid w:val="001A0F50"/>
  </w:style>
  <w:style w:type="paragraph" w:customStyle="1" w:styleId="586CAB46962B4C8188801A7B13AC54B6">
    <w:name w:val="586CAB46962B4C8188801A7B13AC54B6"/>
    <w:rsid w:val="001A0F50"/>
  </w:style>
  <w:style w:type="paragraph" w:customStyle="1" w:styleId="205DCC7C18CC496D865EDD98673E5043">
    <w:name w:val="205DCC7C18CC496D865EDD98673E5043"/>
    <w:rsid w:val="001A0F50"/>
  </w:style>
  <w:style w:type="paragraph" w:customStyle="1" w:styleId="967D14CE4E424DDC9A5E12D7AC15F821">
    <w:name w:val="967D14CE4E424DDC9A5E12D7AC15F821"/>
    <w:rsid w:val="001C6E2F"/>
  </w:style>
  <w:style w:type="paragraph" w:customStyle="1" w:styleId="E768FDF775784D969573451B59A48E1E">
    <w:name w:val="E768FDF775784D969573451B59A48E1E"/>
    <w:rsid w:val="001C6E2F"/>
  </w:style>
  <w:style w:type="paragraph" w:customStyle="1" w:styleId="643AA5DF491F4A96A6344F4E96227131">
    <w:name w:val="643AA5DF491F4A96A6344F4E96227131"/>
    <w:rsid w:val="001C6E2F"/>
  </w:style>
  <w:style w:type="paragraph" w:customStyle="1" w:styleId="80E5001B05F44FEE8F0EB31FA1383231">
    <w:name w:val="80E5001B05F44FEE8F0EB31FA1383231"/>
    <w:rsid w:val="001C6E2F"/>
  </w:style>
  <w:style w:type="paragraph" w:customStyle="1" w:styleId="6FCC4B2F9E394882808532F31ECD6E10">
    <w:name w:val="6FCC4B2F9E394882808532F31ECD6E10"/>
    <w:rsid w:val="00673365"/>
  </w:style>
  <w:style w:type="paragraph" w:customStyle="1" w:styleId="1439FB0FEE155B44934A7F4D76A10DF9">
    <w:name w:val="1439FB0FEE155B44934A7F4D76A10DF9"/>
    <w:rsid w:val="002B54C1"/>
    <w:pPr>
      <w:spacing w:after="0" w:line="240" w:lineRule="auto"/>
    </w:pPr>
    <w:rPr>
      <w:sz w:val="24"/>
      <w:szCs w:val="24"/>
      <w:lang w:val="es-ES_tradnl" w:eastAsia="es-ES_tradnl"/>
    </w:rPr>
  </w:style>
  <w:style w:type="paragraph" w:customStyle="1" w:styleId="78427B408AE9E84788A0051AC0CA1342">
    <w:name w:val="78427B408AE9E84788A0051AC0CA1342"/>
    <w:rsid w:val="002B54C1"/>
    <w:pPr>
      <w:spacing w:after="0" w:line="240" w:lineRule="auto"/>
    </w:pPr>
    <w:rPr>
      <w:sz w:val="24"/>
      <w:szCs w:val="24"/>
      <w:lang w:val="es-ES_tradnl" w:eastAsia="es-ES_tradnl"/>
    </w:rPr>
  </w:style>
  <w:style w:type="paragraph" w:customStyle="1" w:styleId="47DBC814A1E74B0D99EED4452CCC92C6">
    <w:name w:val="47DBC814A1E74B0D99EED4452CCC92C6"/>
    <w:rsid w:val="00E46B31"/>
  </w:style>
  <w:style w:type="paragraph" w:customStyle="1" w:styleId="1E14822353B54FFAAD79B6172DAC8FF2">
    <w:name w:val="1E14822353B54FFAAD79B6172DAC8FF2"/>
    <w:rsid w:val="00E46B31"/>
  </w:style>
  <w:style w:type="paragraph" w:customStyle="1" w:styleId="4E930AF15B824549A8FEF7AB8E983BD8">
    <w:name w:val="4E930AF15B824549A8FEF7AB8E983BD8"/>
    <w:rsid w:val="00E46B31"/>
  </w:style>
  <w:style w:type="paragraph" w:customStyle="1" w:styleId="AE973752DD1440369C778335C8AE0519">
    <w:name w:val="AE973752DD1440369C778335C8AE0519"/>
    <w:rsid w:val="00E46B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8781B-1A67-4F03-9C2E-C23319E1A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141</TotalTime>
  <Pages>3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Andrés Antonio astorga Llancaleo</dc:creator>
  <cp:keywords/>
  <cp:lastModifiedBy>Andres Astorga</cp:lastModifiedBy>
  <cp:revision>25</cp:revision>
  <cp:lastPrinted>2017-02-14T01:05:00Z</cp:lastPrinted>
  <dcterms:created xsi:type="dcterms:W3CDTF">2017-02-08T20:54:00Z</dcterms:created>
  <dcterms:modified xsi:type="dcterms:W3CDTF">2017-03-17T01:53:00Z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